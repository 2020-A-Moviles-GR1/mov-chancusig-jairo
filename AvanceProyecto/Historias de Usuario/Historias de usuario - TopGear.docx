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FF90" w14:textId="5CA9F7D2" w:rsidR="0006278A" w:rsidRDefault="00FE7230" w:rsidP="0006278A">
      <w:pPr>
        <w:jc w:val="both"/>
        <w:rPr>
          <w:rFonts w:cs="Times New Roman"/>
          <w:bCs/>
        </w:rPr>
      </w:pPr>
      <w:bookmarkStart w:id="0" w:name="_GoBack"/>
      <w:bookmarkEnd w:id="0"/>
      <w:r>
        <w:rPr>
          <w:rFonts w:cs="Times New Roman"/>
          <w:b/>
        </w:rPr>
        <w:t xml:space="preserve">Nombre: </w:t>
      </w:r>
      <w:r>
        <w:rPr>
          <w:rFonts w:cs="Times New Roman"/>
          <w:bCs/>
        </w:rPr>
        <w:t>Jairo Chancusig</w:t>
      </w:r>
    </w:p>
    <w:p w14:paraId="67B63D7D" w14:textId="0CD2B111" w:rsidR="0006278A" w:rsidRPr="00C565AE" w:rsidRDefault="0006278A" w:rsidP="0006278A">
      <w:pPr>
        <w:jc w:val="both"/>
        <w:rPr>
          <w:rFonts w:cs="Times New Roman"/>
        </w:rPr>
      </w:pPr>
      <w:r w:rsidRPr="00C565AE">
        <w:rPr>
          <w:rFonts w:cs="Times New Roman"/>
          <w:b/>
        </w:rPr>
        <w:t xml:space="preserve">Tema: </w:t>
      </w:r>
      <w:r w:rsidRPr="00C565AE">
        <w:rPr>
          <w:rFonts w:cs="Times New Roman"/>
        </w:rPr>
        <w:t>Historias de usuario del proyecto “</w:t>
      </w:r>
      <w:r w:rsidR="00FE7230">
        <w:rPr>
          <w:rFonts w:cs="Times New Roman"/>
        </w:rPr>
        <w:t>Top Gear</w:t>
      </w:r>
      <w:r w:rsidRPr="00C565AE">
        <w:rPr>
          <w:rFonts w:cs="Times New Roman"/>
        </w:rPr>
        <w:t>”</w:t>
      </w:r>
      <w:r w:rsidR="00737EEC">
        <w:rPr>
          <w:rFonts w:cs="Times New Roman"/>
        </w:rPr>
        <w:t>.</w:t>
      </w:r>
    </w:p>
    <w:p w14:paraId="5561E210" w14:textId="527CD270" w:rsidR="0006278A" w:rsidRPr="00C565AE" w:rsidRDefault="0006278A" w:rsidP="0006278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 xml:space="preserve">Registrar usuario </w:t>
      </w:r>
      <w:bookmarkStart w:id="1" w:name="_Hlk47019013"/>
      <w:r w:rsidRPr="00C565AE">
        <w:rPr>
          <w:rFonts w:ascii="Times New Roman" w:hAnsi="Times New Roman" w:cs="Times New Roman"/>
          <w:b/>
          <w:sz w:val="24"/>
        </w:rPr>
        <w:t xml:space="preserve">en </w:t>
      </w:r>
      <w:bookmarkEnd w:id="1"/>
      <w:r w:rsidR="00FE7230">
        <w:rPr>
          <w:rFonts w:ascii="Times New Roman" w:hAnsi="Times New Roman" w:cs="Times New Roman"/>
          <w:b/>
          <w:sz w:val="24"/>
        </w:rPr>
        <w:t>la aplicación “TopGear”.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54F5B3C6" w14:textId="77777777" w:rsidTr="000532BE">
        <w:tc>
          <w:tcPr>
            <w:tcW w:w="8504" w:type="dxa"/>
          </w:tcPr>
          <w:p w14:paraId="2241E4DD" w14:textId="1FF9FE36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Título: Registrar un usuario en la ap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licación.</w:t>
            </w:r>
          </w:p>
        </w:tc>
      </w:tr>
      <w:tr w:rsidR="0006278A" w:rsidRPr="00C565AE" w14:paraId="6F010388" w14:textId="77777777" w:rsidTr="000532BE">
        <w:tc>
          <w:tcPr>
            <w:tcW w:w="8504" w:type="dxa"/>
          </w:tcPr>
          <w:p w14:paraId="70FE8353" w14:textId="56F49F68" w:rsidR="0006278A" w:rsidRPr="00C565AE" w:rsidRDefault="0006278A" w:rsidP="0006278A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deseo poder registrarme dentro de la aplicación móvil con los siguientes datos: nombre,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apellido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 xml:space="preserve">dirección, teléfono, usuario y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contraseña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06278A" w:rsidRPr="00C565AE" w14:paraId="0BEF69FA" w14:textId="77777777" w:rsidTr="000532BE">
        <w:tc>
          <w:tcPr>
            <w:tcW w:w="8504" w:type="dxa"/>
          </w:tcPr>
          <w:p w14:paraId="14F16654" w14:textId="3D07EBC8" w:rsidR="0006278A" w:rsidRPr="00C565AE" w:rsidRDefault="0006278A" w:rsidP="0006278A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1                                                                   Esfuerzo: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06278A" w:rsidRPr="00C565AE" w14:paraId="147D944E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AC15DE7" w14:textId="77777777" w:rsidR="0006278A" w:rsidRPr="00C565AE" w:rsidRDefault="0006278A" w:rsidP="0006278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673C6F10" w14:textId="30FFF962" w:rsidR="0006278A" w:rsidRPr="00C565AE" w:rsidRDefault="0006278A" w:rsidP="0006278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contar previamente con la aplicación instalada en su dispositivo móvil.</w:t>
            </w:r>
          </w:p>
        </w:tc>
      </w:tr>
      <w:tr w:rsidR="0006278A" w:rsidRPr="00C565AE" w14:paraId="49581697" w14:textId="77777777" w:rsidTr="000532BE">
        <w:tc>
          <w:tcPr>
            <w:tcW w:w="8504" w:type="dxa"/>
          </w:tcPr>
          <w:p w14:paraId="30AF1F7F" w14:textId="77777777" w:rsidR="0006278A" w:rsidRPr="00C565AE" w:rsidRDefault="0006278A" w:rsidP="001A71E0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48EA9C78" w14:textId="77777777" w:rsidTr="000532BE">
        <w:tc>
          <w:tcPr>
            <w:tcW w:w="8504" w:type="dxa"/>
          </w:tcPr>
          <w:p w14:paraId="53677552" w14:textId="60B5137E" w:rsidR="0006278A" w:rsidRDefault="0006278A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El campo nombre solo acepta caracteres alfabéticos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 xml:space="preserve"> con una longitud de 15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76442256" w14:textId="5FA728CF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apellido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solo acepta caracteres alfabéticos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con una longitud de 15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2AD58046" w14:textId="4EA28801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>dirección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solo acepta caracteres alfa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numéricos con una longitud de 30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11EC17E4" w14:textId="5F3FD765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teléfono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solo acepta caracteres </w:t>
            </w:r>
            <w:r>
              <w:rPr>
                <w:rFonts w:ascii="Times New Roman" w:eastAsia="Calibri" w:hAnsi="Times New Roman" w:cs="Times New Roman"/>
                <w:sz w:val="24"/>
              </w:rPr>
              <w:t>numéricos con una longitud de 10 números.</w:t>
            </w:r>
          </w:p>
          <w:p w14:paraId="5C2A9056" w14:textId="50876E06" w:rsidR="00EA3094" w:rsidRPr="00C565AE" w:rsidRDefault="00EA3094" w:rsidP="00EA309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usuario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solo acepta caracteres alfa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numéricos con una longitud de 10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caracteres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6B72B24B" w14:textId="6F97A910" w:rsidR="00512C33" w:rsidRPr="00C565AE" w:rsidRDefault="00512C33" w:rsidP="0006278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contraseña solo acepta caracteres alfanuméricos hasta </w:t>
            </w:r>
            <w:r w:rsidR="00EA3094">
              <w:rPr>
                <w:rFonts w:ascii="Times New Roman" w:eastAsia="Calibri" w:hAnsi="Times New Roman" w:cs="Times New Roman"/>
                <w:sz w:val="24"/>
              </w:rPr>
              <w:t>10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caracteres.</w:t>
            </w:r>
          </w:p>
          <w:p w14:paraId="4CD2AAAD" w14:textId="77777777" w:rsidR="0006278A" w:rsidRPr="00C565AE" w:rsidRDefault="0006278A" w:rsidP="0006278A">
            <w:pPr>
              <w:pStyle w:val="Prrafodelista"/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B817777" w14:textId="0B4B1909" w:rsidR="0006278A" w:rsidRDefault="0006278A" w:rsidP="0006278A">
      <w:pPr>
        <w:jc w:val="both"/>
        <w:rPr>
          <w:rFonts w:cs="Times New Roman"/>
        </w:rPr>
      </w:pPr>
    </w:p>
    <w:p w14:paraId="34E83171" w14:textId="7CB1AB97" w:rsidR="00EA3094" w:rsidRPr="00C565AE" w:rsidRDefault="00EA3094" w:rsidP="00EA30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C565AE">
        <w:rPr>
          <w:rFonts w:ascii="Times New Roman" w:hAnsi="Times New Roman" w:cs="Times New Roman"/>
          <w:b/>
          <w:sz w:val="24"/>
        </w:rPr>
        <w:t xml:space="preserve">Registrar </w:t>
      </w:r>
      <w:r>
        <w:rPr>
          <w:rFonts w:ascii="Times New Roman" w:hAnsi="Times New Roman" w:cs="Times New Roman"/>
          <w:b/>
          <w:sz w:val="24"/>
        </w:rPr>
        <w:t xml:space="preserve">un vehículo </w:t>
      </w:r>
      <w:r w:rsidRPr="00C565AE">
        <w:rPr>
          <w:rFonts w:ascii="Times New Roman" w:hAnsi="Times New Roman" w:cs="Times New Roman"/>
          <w:b/>
          <w:sz w:val="24"/>
        </w:rPr>
        <w:t xml:space="preserve">en </w:t>
      </w:r>
      <w:r>
        <w:rPr>
          <w:rFonts w:ascii="Times New Roman" w:hAnsi="Times New Roman" w:cs="Times New Roman"/>
          <w:b/>
          <w:sz w:val="24"/>
        </w:rPr>
        <w:t>la aplicación “TopGear”.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A3094" w:rsidRPr="00C565AE" w14:paraId="675EF35A" w14:textId="77777777" w:rsidTr="00C249E7">
        <w:tc>
          <w:tcPr>
            <w:tcW w:w="8504" w:type="dxa"/>
          </w:tcPr>
          <w:p w14:paraId="4839AAEC" w14:textId="0C9DF71C" w:rsidR="00EA3094" w:rsidRPr="00C565AE" w:rsidRDefault="00EA3094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Registrar un 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>vehículo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en la ap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licación.</w:t>
            </w:r>
          </w:p>
        </w:tc>
      </w:tr>
      <w:tr w:rsidR="00EA3094" w:rsidRPr="00C565AE" w14:paraId="7080B35D" w14:textId="77777777" w:rsidTr="00C249E7">
        <w:tc>
          <w:tcPr>
            <w:tcW w:w="8504" w:type="dxa"/>
          </w:tcPr>
          <w:p w14:paraId="40AAB8CF" w14:textId="481AC05A" w:rsidR="00EA3094" w:rsidRPr="00C565AE" w:rsidRDefault="00EA3094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 poder registrar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un vehículo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dentro de la aplicación móvil con los siguientes datos: </w:t>
            </w:r>
            <w:r>
              <w:rPr>
                <w:rFonts w:ascii="Times New Roman" w:eastAsia="Calibri" w:hAnsi="Times New Roman" w:cs="Times New Roman"/>
                <w:sz w:val="24"/>
              </w:rPr>
              <w:t>matrícula, marca, modelo, kilometraje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EA3094" w:rsidRPr="00C565AE" w14:paraId="59026128" w14:textId="77777777" w:rsidTr="00C249E7">
        <w:tc>
          <w:tcPr>
            <w:tcW w:w="8504" w:type="dxa"/>
          </w:tcPr>
          <w:p w14:paraId="146DF2A5" w14:textId="5555ADF8" w:rsidR="00EA3094" w:rsidRPr="00C565AE" w:rsidRDefault="00EA3094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Prioridad:         1                                                                   Esfuerzo: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 8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EA3094" w:rsidRPr="00C565AE" w14:paraId="2576430D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B5624BB" w14:textId="77777777" w:rsidR="00EA3094" w:rsidRPr="00C565AE" w:rsidRDefault="00EA3094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42CBF4AC" w14:textId="260FEC78" w:rsidR="00EA3094" w:rsidRPr="00C565AE" w:rsidRDefault="00EA3094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>
              <w:rPr>
                <w:rFonts w:ascii="Times New Roman" w:eastAsia="Calibri" w:hAnsi="Times New Roman" w:cs="Times New Roman"/>
                <w:sz w:val="24"/>
              </w:rPr>
              <w:t>contar previamente con la aplicación instalada en su dispositivo móvil y haberse registrado como cliente.</w:t>
            </w:r>
          </w:p>
        </w:tc>
      </w:tr>
      <w:tr w:rsidR="00EA3094" w:rsidRPr="00C565AE" w14:paraId="566170E6" w14:textId="77777777" w:rsidTr="00C249E7">
        <w:tc>
          <w:tcPr>
            <w:tcW w:w="8504" w:type="dxa"/>
          </w:tcPr>
          <w:p w14:paraId="44F71806" w14:textId="77777777" w:rsidR="00EA3094" w:rsidRPr="00C565AE" w:rsidRDefault="00EA3094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EA3094" w:rsidRPr="00C565AE" w14:paraId="59ABB6A9" w14:textId="77777777" w:rsidTr="00C249E7">
        <w:tc>
          <w:tcPr>
            <w:tcW w:w="8504" w:type="dxa"/>
          </w:tcPr>
          <w:p w14:paraId="733515C5" w14:textId="38D01DF9" w:rsidR="00EA3094" w:rsidRDefault="00EA3094" w:rsidP="00EA309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>matrícula solo acepta caracteres alfanuméricos con una longitud de 7 caracteres.</w:t>
            </w:r>
          </w:p>
          <w:p w14:paraId="539C4DED" w14:textId="4363A18B" w:rsidR="00EA3094" w:rsidRDefault="00EA3094" w:rsidP="00EA309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marca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solo acepta caracteres alfanuméricos con una longitud de 10 caracteres.</w:t>
            </w:r>
          </w:p>
          <w:p w14:paraId="16E226DE" w14:textId="2C9E7C7C" w:rsidR="00775CCB" w:rsidRDefault="00775CCB" w:rsidP="00775CC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campo </w:t>
            </w:r>
            <w:r>
              <w:rPr>
                <w:rFonts w:ascii="Times New Roman" w:eastAsia="Calibri" w:hAnsi="Times New Roman" w:cs="Times New Roman"/>
                <w:sz w:val="24"/>
              </w:rPr>
              <w:t>modelo solo acepta caracteres alfanuméricos con una longitud de 15 caracteres.</w:t>
            </w:r>
          </w:p>
          <w:p w14:paraId="05E913DD" w14:textId="7F0EC791" w:rsidR="00EA3094" w:rsidRPr="00775CCB" w:rsidRDefault="00EA3094" w:rsidP="00775CC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lastRenderedPageBreak/>
              <w:t xml:space="preserve">El campo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kilometraje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solo acepta caracteres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numéricos con una longitud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números.</w:t>
            </w:r>
          </w:p>
        </w:tc>
      </w:tr>
    </w:tbl>
    <w:p w14:paraId="5B0C317B" w14:textId="4ABD81A9" w:rsidR="00EA3094" w:rsidRPr="00EA3094" w:rsidRDefault="00EA3094" w:rsidP="00EA3094">
      <w:pPr>
        <w:jc w:val="both"/>
        <w:rPr>
          <w:rFonts w:cs="Times New Roman"/>
        </w:rPr>
      </w:pPr>
    </w:p>
    <w:p w14:paraId="46667253" w14:textId="06342A20" w:rsidR="0006278A" w:rsidRPr="00C565AE" w:rsidRDefault="00512C33" w:rsidP="00512C3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5AE">
        <w:rPr>
          <w:rFonts w:ascii="Times New Roman" w:hAnsi="Times New Roman" w:cs="Times New Roman"/>
          <w:b/>
          <w:bCs/>
          <w:sz w:val="24"/>
          <w:szCs w:val="24"/>
        </w:rPr>
        <w:t xml:space="preserve">Iniciar sesión en </w:t>
      </w:r>
      <w:r w:rsidR="00775CCB">
        <w:rPr>
          <w:rFonts w:ascii="Times New Roman" w:hAnsi="Times New Roman" w:cs="Times New Roman"/>
          <w:b/>
          <w:bCs/>
          <w:sz w:val="24"/>
          <w:szCs w:val="24"/>
        </w:rPr>
        <w:t>la aplicación “TopGear</w:t>
      </w:r>
      <w:r w:rsidRPr="00C565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512C33" w:rsidRPr="00C565AE" w14:paraId="14037B59" w14:textId="77777777" w:rsidTr="00C249E7">
        <w:tc>
          <w:tcPr>
            <w:tcW w:w="8504" w:type="dxa"/>
          </w:tcPr>
          <w:p w14:paraId="6F93CBEF" w14:textId="7E1AEC6A" w:rsidR="00512C33" w:rsidRPr="00C565AE" w:rsidRDefault="00512C33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Iniciar sesión en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la aplicación</w:t>
            </w:r>
          </w:p>
        </w:tc>
      </w:tr>
      <w:tr w:rsidR="00512C33" w:rsidRPr="00C565AE" w14:paraId="6247836A" w14:textId="77777777" w:rsidTr="00C249E7">
        <w:tc>
          <w:tcPr>
            <w:tcW w:w="8504" w:type="dxa"/>
          </w:tcPr>
          <w:p w14:paraId="649FD1FB" w14:textId="0DA6C677" w:rsidR="00512C33" w:rsidRPr="00C565AE" w:rsidRDefault="00512C33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deseo poder iniciar sesión dentro de la aplicación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en mi dispositivo móvil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 los siguientes datos: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usuario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y contraseña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. </w:t>
            </w:r>
          </w:p>
        </w:tc>
      </w:tr>
      <w:tr w:rsidR="00512C33" w:rsidRPr="00C565AE" w14:paraId="7073D3C5" w14:textId="77777777" w:rsidTr="00C249E7">
        <w:tc>
          <w:tcPr>
            <w:tcW w:w="8504" w:type="dxa"/>
          </w:tcPr>
          <w:p w14:paraId="6C8975A9" w14:textId="53D6D8A5" w:rsidR="00512C33" w:rsidRPr="00C565AE" w:rsidRDefault="00512C33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1                                                                   Esfuerzo: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512C33" w:rsidRPr="00C565AE" w14:paraId="485E583A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69024AE" w14:textId="77777777" w:rsidR="00512C33" w:rsidRPr="00C565AE" w:rsidRDefault="00512C33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02DBE149" w14:textId="346981A2" w:rsidR="00512C33" w:rsidRPr="00C565AE" w:rsidRDefault="00512C33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estar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registrado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previamente 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 xml:space="preserve">en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la aplicación móvil. </w:t>
            </w:r>
          </w:p>
        </w:tc>
      </w:tr>
      <w:tr w:rsidR="00512C33" w:rsidRPr="00C565AE" w14:paraId="489DA9E2" w14:textId="77777777" w:rsidTr="00C249E7">
        <w:tc>
          <w:tcPr>
            <w:tcW w:w="8504" w:type="dxa"/>
          </w:tcPr>
          <w:p w14:paraId="666B9771" w14:textId="77777777" w:rsidR="00512C33" w:rsidRPr="00C565AE" w:rsidRDefault="00512C33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512C33" w:rsidRPr="00C565AE" w14:paraId="2AE2A10A" w14:textId="77777777" w:rsidTr="00C249E7">
        <w:tc>
          <w:tcPr>
            <w:tcW w:w="8504" w:type="dxa"/>
          </w:tcPr>
          <w:p w14:paraId="17D63FCF" w14:textId="26F52738" w:rsidR="00DA2F11" w:rsidRPr="00C565AE" w:rsidRDefault="00775CCB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L</w:t>
            </w:r>
            <w:r w:rsidR="00DA2F11" w:rsidRPr="00C565AE">
              <w:rPr>
                <w:rFonts w:ascii="Times New Roman" w:eastAsia="Calibri" w:hAnsi="Times New Roman" w:cs="Times New Roman"/>
                <w:sz w:val="24"/>
              </w:rPr>
              <w:t>os campos de usuario y contraseña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se validarán.</w:t>
            </w:r>
          </w:p>
          <w:p w14:paraId="3E26C459" w14:textId="2F34D4AB" w:rsidR="00512C33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Si no existe el nombre de usuario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,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se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mostrará una pantalla con el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mensaje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“El usuario no está registrado”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4EC306A4" w14:textId="414BC2D7" w:rsidR="00DA2F11" w:rsidRPr="00C565AE" w:rsidRDefault="00DA2F11" w:rsidP="00DA2F1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Si la contraseña es incorrecta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,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 xml:space="preserve">se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mostrará una pantalla con el 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 xml:space="preserve">mensaje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“Contraseña incorrecta, vuelva a intentarlo”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</w:tbl>
    <w:p w14:paraId="7E7B614E" w14:textId="77777777" w:rsidR="003D663F" w:rsidRPr="00C565AE" w:rsidRDefault="003D663F" w:rsidP="003D663F">
      <w:pPr>
        <w:jc w:val="both"/>
        <w:rPr>
          <w:rFonts w:cs="Times New Roman"/>
          <w:b/>
        </w:rPr>
      </w:pPr>
    </w:p>
    <w:p w14:paraId="50DAF5E7" w14:textId="4C32CAD5" w:rsidR="0018178F" w:rsidRPr="00C565AE" w:rsidRDefault="00775CCB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Acceder </w:t>
      </w:r>
      <w:r w:rsidR="0006278A" w:rsidRPr="00C565AE">
        <w:rPr>
          <w:rFonts w:ascii="Times New Roman" w:hAnsi="Times New Roman" w:cs="Times New Roman"/>
          <w:b/>
        </w:rPr>
        <w:t>al módul</w:t>
      </w:r>
      <w:r>
        <w:rPr>
          <w:rFonts w:ascii="Times New Roman" w:hAnsi="Times New Roman" w:cs="Times New Roman"/>
          <w:b/>
        </w:rPr>
        <w:t>o</w:t>
      </w:r>
      <w:r w:rsidR="0006278A" w:rsidRPr="00C565AE">
        <w:rPr>
          <w:rFonts w:ascii="Times New Roman" w:hAnsi="Times New Roman" w:cs="Times New Roman"/>
          <w:b/>
        </w:rPr>
        <w:t xml:space="preserve"> “</w:t>
      </w:r>
      <w:r>
        <w:rPr>
          <w:rFonts w:ascii="Times New Roman" w:hAnsi="Times New Roman" w:cs="Times New Roman"/>
          <w:b/>
        </w:rPr>
        <w:t>Registro Vehículos</w:t>
      </w:r>
      <w:r w:rsidR="0006278A" w:rsidRPr="00C565AE">
        <w:rPr>
          <w:rFonts w:ascii="Times New Roman" w:hAnsi="Times New Roman" w:cs="Times New Roman"/>
          <w:b/>
        </w:rPr>
        <w:t xml:space="preserve">”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545A5A" w:rsidRPr="00C565AE" w14:paraId="7A7D17AC" w14:textId="77777777" w:rsidTr="00C249E7">
        <w:tc>
          <w:tcPr>
            <w:tcW w:w="8504" w:type="dxa"/>
          </w:tcPr>
          <w:p w14:paraId="7B22A0BB" w14:textId="163DC5D5" w:rsidR="00545A5A" w:rsidRPr="00C565AE" w:rsidRDefault="00545A5A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="00F1465C">
              <w:rPr>
                <w:rFonts w:ascii="Times New Roman" w:eastAsia="Calibri" w:hAnsi="Times New Roman" w:cs="Times New Roman"/>
                <w:sz w:val="24"/>
              </w:rPr>
              <w:t>Acceder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a</w:t>
            </w:r>
            <w:r w:rsidR="00F1465C">
              <w:rPr>
                <w:rFonts w:ascii="Times New Roman" w:eastAsia="Calibri" w:hAnsi="Times New Roman" w:cs="Times New Roman"/>
                <w:sz w:val="24"/>
              </w:rPr>
              <w:t>l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módulo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R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egistro Vehículos”.</w:t>
            </w:r>
          </w:p>
        </w:tc>
      </w:tr>
      <w:tr w:rsidR="00545A5A" w:rsidRPr="00C565AE" w14:paraId="674C4045" w14:textId="77777777" w:rsidTr="00C249E7">
        <w:tc>
          <w:tcPr>
            <w:tcW w:w="8504" w:type="dxa"/>
          </w:tcPr>
          <w:p w14:paraId="2C02177F" w14:textId="00A444FB" w:rsidR="00545A5A" w:rsidRPr="00C565AE" w:rsidRDefault="00545A5A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Yo como usuario deseo</w:t>
            </w:r>
            <w:r w:rsidRPr="00C565AE">
              <w:rPr>
                <w:rFonts w:ascii="Times New Roman" w:hAnsi="Times New Roman" w:cs="Times New Roman"/>
              </w:rPr>
              <w:t xml:space="preserve">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ingresar exitosamente a módulo de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“</w:t>
            </w:r>
            <w:r w:rsidR="00775CCB" w:rsidRPr="00C565AE">
              <w:rPr>
                <w:rFonts w:ascii="Times New Roman" w:eastAsia="Calibri" w:hAnsi="Times New Roman" w:cs="Times New Roman"/>
                <w:sz w:val="24"/>
              </w:rPr>
              <w:t>R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egistro Vehículos” para consultar los vehículos asociados a mi cuenta.</w:t>
            </w:r>
          </w:p>
        </w:tc>
      </w:tr>
      <w:tr w:rsidR="00545A5A" w:rsidRPr="00C565AE" w14:paraId="0E55325B" w14:textId="77777777" w:rsidTr="00C249E7">
        <w:tc>
          <w:tcPr>
            <w:tcW w:w="8504" w:type="dxa"/>
          </w:tcPr>
          <w:p w14:paraId="734A8ECD" w14:textId="7954E3BA" w:rsidR="00545A5A" w:rsidRPr="00C565AE" w:rsidRDefault="00545A5A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                             Esfuerzo: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545A5A" w:rsidRPr="00C565AE" w14:paraId="477DEA39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579857A" w14:textId="77777777" w:rsidR="00545A5A" w:rsidRPr="00C565AE" w:rsidRDefault="00545A5A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</w:t>
            </w:r>
          </w:p>
          <w:p w14:paraId="520290E8" w14:textId="550ADF91" w:rsidR="00545A5A" w:rsidRPr="00C565AE" w:rsidRDefault="00545A5A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usuario deberá 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 xml:space="preserve">presionar el botón 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>“</w:t>
            </w:r>
            <w:r w:rsidR="00775CCB">
              <w:rPr>
                <w:rFonts w:ascii="Times New Roman" w:eastAsia="Calibri" w:hAnsi="Times New Roman" w:cs="Times New Roman"/>
                <w:sz w:val="24"/>
              </w:rPr>
              <w:t>Acceder</w:t>
            </w:r>
            <w:r w:rsidR="00C6427E" w:rsidRPr="00C565AE">
              <w:rPr>
                <w:rFonts w:ascii="Times New Roman" w:eastAsia="Calibri" w:hAnsi="Times New Roman" w:cs="Times New Roman"/>
                <w:sz w:val="24"/>
              </w:rPr>
              <w:t>”.</w:t>
            </w:r>
          </w:p>
        </w:tc>
      </w:tr>
      <w:tr w:rsidR="00545A5A" w:rsidRPr="00C565AE" w14:paraId="4E54E3E6" w14:textId="77777777" w:rsidTr="00C249E7">
        <w:tc>
          <w:tcPr>
            <w:tcW w:w="8504" w:type="dxa"/>
          </w:tcPr>
          <w:p w14:paraId="448F73A9" w14:textId="77777777" w:rsidR="00545A5A" w:rsidRPr="00C565AE" w:rsidRDefault="00545A5A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545A5A" w:rsidRPr="00C565AE" w14:paraId="4D4B4E3B" w14:textId="77777777" w:rsidTr="00C249E7">
        <w:tc>
          <w:tcPr>
            <w:tcW w:w="8504" w:type="dxa"/>
          </w:tcPr>
          <w:p w14:paraId="00EAAB9E" w14:textId="585ECE5E" w:rsidR="00545A5A" w:rsidRPr="00C565AE" w:rsidRDefault="00545A5A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</w:t>
            </w:r>
            <w:r w:rsidR="003D316F" w:rsidRPr="00C565AE">
              <w:rPr>
                <w:rFonts w:ascii="Times New Roman" w:eastAsia="Calibri" w:hAnsi="Times New Roman" w:cs="Times New Roman"/>
                <w:sz w:val="24"/>
              </w:rPr>
              <w:t xml:space="preserve">botón se encontrará en el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menú que se muestra después de acceder a su cuenta como cliente.</w:t>
            </w:r>
          </w:p>
          <w:p w14:paraId="53871A31" w14:textId="50EED84A" w:rsidR="003D316F" w:rsidRPr="00C565AE" w:rsidRDefault="003D316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botón se encontrará en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la primera posición del menú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>.</w:t>
            </w:r>
          </w:p>
          <w:p w14:paraId="4CED7917" w14:textId="2E07A218" w:rsidR="003D316F" w:rsidRPr="00C565AE" w:rsidRDefault="003D663F" w:rsidP="003D316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El botón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mostrará el módulo de “Registro Vehículos"</w:t>
            </w:r>
          </w:p>
        </w:tc>
      </w:tr>
    </w:tbl>
    <w:p w14:paraId="234D161B" w14:textId="77777777" w:rsidR="000A5081" w:rsidRPr="000A5081" w:rsidRDefault="000A5081" w:rsidP="000A5081">
      <w:pPr>
        <w:jc w:val="both"/>
        <w:rPr>
          <w:rFonts w:cs="Times New Roman"/>
          <w:b/>
        </w:rPr>
      </w:pPr>
    </w:p>
    <w:p w14:paraId="07186BB7" w14:textId="2096E3D7" w:rsidR="0006278A" w:rsidRPr="00C565AE" w:rsidRDefault="000A5081" w:rsidP="003D663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Consultar la información de un vehículo registrado.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6278A" w:rsidRPr="00C565AE" w14:paraId="5CAC219D" w14:textId="77777777" w:rsidTr="000532BE">
        <w:tc>
          <w:tcPr>
            <w:tcW w:w="8504" w:type="dxa"/>
          </w:tcPr>
          <w:p w14:paraId="4EE90686" w14:textId="423D2AC0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Consultar la información de un vehículo registrado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</w:tr>
      <w:tr w:rsidR="0006278A" w:rsidRPr="00C565AE" w14:paraId="54F442DD" w14:textId="77777777" w:rsidTr="000532BE">
        <w:tc>
          <w:tcPr>
            <w:tcW w:w="8504" w:type="dxa"/>
          </w:tcPr>
          <w:p w14:paraId="52926331" w14:textId="12B229DC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deseo consultar la información de un vehículo asociado a mi cuenta.</w:t>
            </w:r>
          </w:p>
        </w:tc>
      </w:tr>
      <w:tr w:rsidR="0006278A" w:rsidRPr="00C565AE" w14:paraId="162A4F60" w14:textId="77777777" w:rsidTr="000532BE">
        <w:tc>
          <w:tcPr>
            <w:tcW w:w="8504" w:type="dxa"/>
          </w:tcPr>
          <w:p w14:paraId="39B5FFFD" w14:textId="11AF0E89" w:rsidR="0006278A" w:rsidRPr="00C565AE" w:rsidRDefault="0006278A" w:rsidP="000532BE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 w:rsidR="00512C33" w:rsidRPr="00C565AE"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</w:t>
            </w:r>
            <w:r w:rsidR="0018178F"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06278A" w:rsidRPr="00C565AE" w14:paraId="0E69EBBE" w14:textId="77777777" w:rsidTr="000532BE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7033CDC5" w14:textId="0B772C15" w:rsidR="0006278A" w:rsidRPr="00C565AE" w:rsidRDefault="0006278A" w:rsidP="000532BE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 xml:space="preserve">deberá 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 xml:space="preserve">haber 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>registra</w:t>
            </w:r>
            <w:r w:rsidR="006F76C6">
              <w:rPr>
                <w:rFonts w:ascii="Times New Roman" w:eastAsia="Calibri" w:hAnsi="Times New Roman" w:cs="Times New Roman"/>
                <w:sz w:val="24"/>
              </w:rPr>
              <w:t>do previamente</w:t>
            </w:r>
            <w:r w:rsidR="000A5081">
              <w:rPr>
                <w:rFonts w:ascii="Times New Roman" w:eastAsia="Calibri" w:hAnsi="Times New Roman" w:cs="Times New Roman"/>
                <w:sz w:val="24"/>
              </w:rPr>
              <w:t xml:space="preserve"> un vehículo que se encuentre asociado a su cuenta.</w:t>
            </w:r>
          </w:p>
        </w:tc>
      </w:tr>
      <w:tr w:rsidR="0006278A" w:rsidRPr="00C565AE" w14:paraId="6C45D631" w14:textId="77777777" w:rsidTr="000532BE">
        <w:tc>
          <w:tcPr>
            <w:tcW w:w="8504" w:type="dxa"/>
          </w:tcPr>
          <w:p w14:paraId="10857E2A" w14:textId="77777777" w:rsidR="0006278A" w:rsidRPr="00C565AE" w:rsidRDefault="0006278A" w:rsidP="00512C3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06278A" w:rsidRPr="00C565AE" w14:paraId="2D353116" w14:textId="77777777" w:rsidTr="000532BE">
        <w:tc>
          <w:tcPr>
            <w:tcW w:w="8504" w:type="dxa"/>
          </w:tcPr>
          <w:p w14:paraId="0C83700F" w14:textId="77777777" w:rsidR="0006278A" w:rsidRPr="000A5081" w:rsidRDefault="000A5081" w:rsidP="001A71E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vehículos registrados, se mostrará una nueva pantalla con la información sobre el vehículo.</w:t>
            </w:r>
          </w:p>
          <w:p w14:paraId="4E36F3D6" w14:textId="3CD2C0FC" w:rsidR="000A5081" w:rsidRPr="00C565AE" w:rsidRDefault="000A5081" w:rsidP="001A71E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El objeto de la lista redirigirá al usuario al modulo vehículo.</w:t>
            </w:r>
          </w:p>
        </w:tc>
      </w:tr>
    </w:tbl>
    <w:p w14:paraId="6CA8D263" w14:textId="4DEABD61" w:rsidR="0006278A" w:rsidRDefault="0006278A" w:rsidP="0006278A">
      <w:pPr>
        <w:jc w:val="both"/>
        <w:rPr>
          <w:rFonts w:cs="Times New Roman"/>
        </w:rPr>
      </w:pPr>
    </w:p>
    <w:p w14:paraId="0089A417" w14:textId="68F29786" w:rsidR="006F76C6" w:rsidRPr="00C565AE" w:rsidRDefault="006F76C6" w:rsidP="006F76C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Eliminar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6F76C6" w:rsidRPr="00C565AE" w14:paraId="3CED03B2" w14:textId="77777777" w:rsidTr="00C249E7">
        <w:tc>
          <w:tcPr>
            <w:tcW w:w="8504" w:type="dxa"/>
          </w:tcPr>
          <w:p w14:paraId="3B68C226" w14:textId="22B5962B" w:rsidR="006F76C6" w:rsidRPr="00C565AE" w:rsidRDefault="006F76C6" w:rsidP="006F76C6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 xml:space="preserve">Eliminar un vehículo del registro del </w:t>
            </w:r>
            <w:r w:rsidR="00F1465C">
              <w:rPr>
                <w:rFonts w:ascii="Times New Roman" w:hAnsi="Times New Roman" w:cs="Times New Roman"/>
                <w:bCs/>
                <w:sz w:val="24"/>
              </w:rPr>
              <w:t>usuario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6F76C6" w:rsidRPr="00C565AE" w14:paraId="66C4D77A" w14:textId="77777777" w:rsidTr="00C249E7">
        <w:tc>
          <w:tcPr>
            <w:tcW w:w="8504" w:type="dxa"/>
          </w:tcPr>
          <w:p w14:paraId="6BB3AB70" w14:textId="17D8A763" w:rsidR="006F76C6" w:rsidRPr="00C565AE" w:rsidRDefault="006F76C6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eliminar un vehículo que éste asociado a mi cuenta.</w:t>
            </w:r>
          </w:p>
        </w:tc>
      </w:tr>
      <w:tr w:rsidR="006F76C6" w:rsidRPr="00C565AE" w14:paraId="06815CD7" w14:textId="77777777" w:rsidTr="00C249E7">
        <w:tc>
          <w:tcPr>
            <w:tcW w:w="8504" w:type="dxa"/>
          </w:tcPr>
          <w:p w14:paraId="288B63D3" w14:textId="79084F4D" w:rsidR="006F76C6" w:rsidRPr="00C565AE" w:rsidRDefault="006F76C6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 w:rsidR="00F1465C"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6F76C6" w:rsidRPr="00C565AE" w14:paraId="634A1E07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BD346A6" w14:textId="30819C10" w:rsidR="006F76C6" w:rsidRPr="00C565AE" w:rsidRDefault="006F76C6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6F76C6" w:rsidRPr="00C565AE" w14:paraId="102A8BB0" w14:textId="77777777" w:rsidTr="00C249E7">
        <w:tc>
          <w:tcPr>
            <w:tcW w:w="8504" w:type="dxa"/>
          </w:tcPr>
          <w:p w14:paraId="2D6ED693" w14:textId="77777777" w:rsidR="006F76C6" w:rsidRPr="00C565AE" w:rsidRDefault="006F76C6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6F76C6" w:rsidRPr="00C565AE" w14:paraId="3EB702E4" w14:textId="77777777" w:rsidTr="00C249E7">
        <w:tc>
          <w:tcPr>
            <w:tcW w:w="8504" w:type="dxa"/>
          </w:tcPr>
          <w:p w14:paraId="2D7EDA06" w14:textId="77777777" w:rsidR="00F1465C" w:rsidRPr="000A5081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vehículos registrados, se mostrará una nueva pantalla con la información sobre el vehículo.</w:t>
            </w:r>
          </w:p>
          <w:p w14:paraId="767ED7CA" w14:textId="77777777" w:rsidR="00F1465C" w:rsidRPr="006F76C6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“Eliminar”, se mostrará un mensaje de confirmación “Está seguro de eliminar el vehículo”.</w:t>
            </w:r>
          </w:p>
          <w:p w14:paraId="7B2968C0" w14:textId="77777777" w:rsidR="00F1465C" w:rsidRPr="00C565AE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eliminará el vehículo asociado a la cuenta del usuario.</w:t>
            </w:r>
          </w:p>
          <w:p w14:paraId="16546518" w14:textId="017D8025" w:rsidR="006F76C6" w:rsidRPr="00C565AE" w:rsidRDefault="00F1465C" w:rsidP="00F1465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vehículo desaparecerá de la lista de vehículo registrados por el cliente en el módulo “Registro Vehículos”.</w:t>
            </w:r>
          </w:p>
        </w:tc>
      </w:tr>
    </w:tbl>
    <w:p w14:paraId="0607C286" w14:textId="77777777" w:rsidR="00F1465C" w:rsidRDefault="00F1465C" w:rsidP="00F1465C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14:paraId="3DC7BB19" w14:textId="466026AF" w:rsidR="00F1465C" w:rsidRPr="00C565AE" w:rsidRDefault="00F1465C" w:rsidP="00F146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Modificar la información de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F1465C" w:rsidRPr="00C565AE" w14:paraId="64B082FF" w14:textId="77777777" w:rsidTr="00C249E7">
        <w:tc>
          <w:tcPr>
            <w:tcW w:w="8504" w:type="dxa"/>
          </w:tcPr>
          <w:p w14:paraId="3261957C" w14:textId="6634AAEA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Modificar la información de 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 xml:space="preserve">un vehículo </w:t>
            </w:r>
            <w:r>
              <w:rPr>
                <w:rFonts w:ascii="Times New Roman" w:hAnsi="Times New Roman" w:cs="Times New Roman"/>
                <w:bCs/>
                <w:sz w:val="24"/>
              </w:rPr>
              <w:t>asociado a la cuenta de un usuario</w:t>
            </w:r>
            <w:r w:rsidRPr="006F76C6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1465C" w:rsidRPr="00C565AE" w14:paraId="70BDF7E8" w14:textId="77777777" w:rsidTr="00C249E7">
        <w:tc>
          <w:tcPr>
            <w:tcW w:w="8504" w:type="dxa"/>
          </w:tcPr>
          <w:p w14:paraId="629E5F61" w14:textId="4D81ED7F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modificar la información de un vehículo que éste asociado a mi cuenta.</w:t>
            </w:r>
          </w:p>
        </w:tc>
      </w:tr>
      <w:tr w:rsidR="00F1465C" w:rsidRPr="00C565AE" w14:paraId="202D688F" w14:textId="77777777" w:rsidTr="00C249E7">
        <w:tc>
          <w:tcPr>
            <w:tcW w:w="8504" w:type="dxa"/>
          </w:tcPr>
          <w:p w14:paraId="42DC8028" w14:textId="77777777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F1465C" w:rsidRPr="00C565AE" w14:paraId="68F76AD8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0910EA41" w14:textId="77777777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F1465C" w:rsidRPr="00C565AE" w14:paraId="5EFD64F5" w14:textId="77777777" w:rsidTr="00C249E7">
        <w:tc>
          <w:tcPr>
            <w:tcW w:w="8504" w:type="dxa"/>
          </w:tcPr>
          <w:p w14:paraId="76CAD940" w14:textId="77777777" w:rsidR="00F1465C" w:rsidRPr="00C565AE" w:rsidRDefault="00F1465C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F1465C" w:rsidRPr="00C565AE" w14:paraId="5325411F" w14:textId="77777777" w:rsidTr="00C249E7">
        <w:tc>
          <w:tcPr>
            <w:tcW w:w="8504" w:type="dxa"/>
          </w:tcPr>
          <w:p w14:paraId="3A16FCD2" w14:textId="77777777" w:rsidR="00F1465C" w:rsidRPr="000A5081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vehículos registrados, se mostrará una nueva pantalla con la información sobre el vehículo.</w:t>
            </w:r>
          </w:p>
          <w:p w14:paraId="1EEDDAC2" w14:textId="67BE89E8" w:rsidR="00F1465C" w:rsidRPr="006F76C6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“Modificar”, se mostrará el módulo de “Registro Vehículos.</w:t>
            </w:r>
          </w:p>
          <w:p w14:paraId="25EE0F7B" w14:textId="2618884B" w:rsidR="00F1465C" w:rsidRPr="00C565AE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realizaran las modificaciones al pulsar el botón “Aceptar</w:t>
            </w:r>
            <w:r w:rsidR="00737EEC">
              <w:rPr>
                <w:rFonts w:ascii="Times New Roman" w:eastAsia="Calibri" w:hAnsi="Times New Roman" w:cs="Times New Roman"/>
                <w:sz w:val="24"/>
                <w:szCs w:val="24"/>
              </w:rPr>
              <w:t>”.</w:t>
            </w:r>
          </w:p>
          <w:p w14:paraId="38D4B4B4" w14:textId="77777777" w:rsidR="00F1465C" w:rsidRPr="00C565AE" w:rsidRDefault="00F1465C" w:rsidP="00F1465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vehículo desaparecerá de la lista de vehículo registrados por el cliente en el módulo “Registro Vehículos”.</w:t>
            </w:r>
          </w:p>
        </w:tc>
      </w:tr>
    </w:tbl>
    <w:p w14:paraId="57401309" w14:textId="1B9C7A5D" w:rsidR="00F1465C" w:rsidRDefault="00F1465C" w:rsidP="00F1465C">
      <w:pPr>
        <w:jc w:val="both"/>
        <w:rPr>
          <w:rFonts w:cs="Times New Roman"/>
        </w:rPr>
      </w:pPr>
    </w:p>
    <w:p w14:paraId="451C5A36" w14:textId="7A951F29" w:rsidR="00E85D53" w:rsidRPr="00C565AE" w:rsidRDefault="00E85D53" w:rsidP="00E85D5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Editar el perfil de un usuario.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85D53" w:rsidRPr="00C565AE" w14:paraId="634067AD" w14:textId="77777777" w:rsidTr="00DB50B5">
        <w:tc>
          <w:tcPr>
            <w:tcW w:w="8504" w:type="dxa"/>
          </w:tcPr>
          <w:p w14:paraId="6BBD966B" w14:textId="11988D41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>
              <w:rPr>
                <w:rFonts w:ascii="Times New Roman" w:hAnsi="Times New Roman" w:cs="Times New Roman"/>
                <w:bCs/>
                <w:sz w:val="24"/>
              </w:rPr>
              <w:t>Editar el perfil de un usuario registrado en la aplicación.</w:t>
            </w:r>
          </w:p>
        </w:tc>
      </w:tr>
      <w:tr w:rsidR="00E85D53" w:rsidRPr="00C565AE" w14:paraId="1025519B" w14:textId="77777777" w:rsidTr="00DB50B5">
        <w:tc>
          <w:tcPr>
            <w:tcW w:w="8504" w:type="dxa"/>
          </w:tcPr>
          <w:p w14:paraId="38D64BC3" w14:textId="7218675F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deseo </w:t>
            </w:r>
            <w:r>
              <w:rPr>
                <w:rFonts w:ascii="Times New Roman" w:eastAsia="Calibri" w:hAnsi="Times New Roman" w:cs="Times New Roman"/>
                <w:sz w:val="24"/>
              </w:rPr>
              <w:t>editar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la información de mi </w:t>
            </w:r>
            <w:r>
              <w:rPr>
                <w:rFonts w:ascii="Times New Roman" w:eastAsia="Calibri" w:hAnsi="Times New Roman" w:cs="Times New Roman"/>
                <w:sz w:val="24"/>
              </w:rPr>
              <w:t>perfil.</w:t>
            </w:r>
          </w:p>
        </w:tc>
      </w:tr>
      <w:tr w:rsidR="00E85D53" w:rsidRPr="00C565AE" w14:paraId="78FABA99" w14:textId="77777777" w:rsidTr="00DB50B5">
        <w:tc>
          <w:tcPr>
            <w:tcW w:w="8504" w:type="dxa"/>
          </w:tcPr>
          <w:p w14:paraId="02B87204" w14:textId="77777777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E85D53" w:rsidRPr="00C565AE" w14:paraId="28C83F63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5D573CC" w14:textId="615270FA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</w:t>
            </w:r>
            <w:r>
              <w:rPr>
                <w:rFonts w:ascii="Times New Roman" w:eastAsia="Calibri" w:hAnsi="Times New Roman" w:cs="Times New Roman"/>
                <w:sz w:val="24"/>
              </w:rPr>
              <w:t>se registrado previamente en la aplicación.</w:t>
            </w:r>
          </w:p>
        </w:tc>
      </w:tr>
      <w:tr w:rsidR="00E85D53" w:rsidRPr="00C565AE" w14:paraId="6C979E84" w14:textId="77777777" w:rsidTr="00DB50B5">
        <w:tc>
          <w:tcPr>
            <w:tcW w:w="8504" w:type="dxa"/>
          </w:tcPr>
          <w:p w14:paraId="2534907C" w14:textId="77777777" w:rsidR="00E85D53" w:rsidRPr="00C565AE" w:rsidRDefault="00E85D53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E85D53" w:rsidRPr="00C565AE" w14:paraId="115819FC" w14:textId="77777777" w:rsidTr="00DB50B5">
        <w:tc>
          <w:tcPr>
            <w:tcW w:w="8504" w:type="dxa"/>
          </w:tcPr>
          <w:p w14:paraId="0FA91402" w14:textId="72E313E5" w:rsidR="00E85D53" w:rsidRPr="000A5081" w:rsidRDefault="00E85D53" w:rsidP="00737EE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Al pulsar sobre </w:t>
            </w:r>
            <w:r>
              <w:rPr>
                <w:rFonts w:ascii="Times New Roman" w:eastAsia="Calibri" w:hAnsi="Times New Roman" w:cs="Times New Roman"/>
              </w:rPr>
              <w:t>el botón “Editar Perfil” en el módulo “Cliente”, será redirigido al módulo “Registro Cliente”</w:t>
            </w:r>
          </w:p>
          <w:p w14:paraId="1905DF66" w14:textId="456CC438" w:rsidR="00E85D53" w:rsidRPr="00E85D53" w:rsidRDefault="00E85D53" w:rsidP="00737EE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actualizará la información del usuario con los datos modificados al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pulsar el botón “Aceptar”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5D0F09F1" w14:textId="24FD3952" w:rsidR="00E85D53" w:rsidRDefault="00E85D53" w:rsidP="00F1465C">
      <w:pPr>
        <w:jc w:val="both"/>
        <w:rPr>
          <w:rFonts w:cs="Times New Roman"/>
        </w:rPr>
      </w:pPr>
    </w:p>
    <w:p w14:paraId="127A1194" w14:textId="65804A67" w:rsidR="00F1465C" w:rsidRPr="00C565AE" w:rsidRDefault="00F1465C" w:rsidP="00F146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Consultar el historial de revisiones de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F1465C" w:rsidRPr="00C565AE" w14:paraId="76DC430B" w14:textId="77777777" w:rsidTr="00C249E7">
        <w:tc>
          <w:tcPr>
            <w:tcW w:w="8504" w:type="dxa"/>
          </w:tcPr>
          <w:p w14:paraId="70012458" w14:textId="4597ADBF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 w:rsidRPr="00F1465C">
              <w:rPr>
                <w:rFonts w:ascii="Times New Roman" w:hAnsi="Times New Roman" w:cs="Times New Roman"/>
                <w:bCs/>
                <w:sz w:val="24"/>
              </w:rPr>
              <w:t>Consultar el historial de revisiones de un vehículo.</w:t>
            </w:r>
          </w:p>
        </w:tc>
      </w:tr>
      <w:tr w:rsidR="00F1465C" w:rsidRPr="00C565AE" w14:paraId="09CE5B24" w14:textId="77777777" w:rsidTr="00C249E7">
        <w:tc>
          <w:tcPr>
            <w:tcW w:w="8504" w:type="dxa"/>
          </w:tcPr>
          <w:p w14:paraId="7B04FF98" w14:textId="2A10E61A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consultar el historial de revisiones de un vehículo asociado a mi cuenta.</w:t>
            </w:r>
          </w:p>
        </w:tc>
      </w:tr>
      <w:tr w:rsidR="00F1465C" w:rsidRPr="00C565AE" w14:paraId="0FF255D9" w14:textId="77777777" w:rsidTr="00C249E7">
        <w:tc>
          <w:tcPr>
            <w:tcW w:w="8504" w:type="dxa"/>
          </w:tcPr>
          <w:p w14:paraId="4C8B1D5D" w14:textId="77777777" w:rsidR="00F1465C" w:rsidRPr="00C565AE" w:rsidRDefault="00F1465C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F1465C" w:rsidRPr="00C565AE" w14:paraId="0D4B55CD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5ED4303C" w14:textId="77777777" w:rsidR="00F1465C" w:rsidRPr="00C565AE" w:rsidRDefault="00F1465C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F1465C" w:rsidRPr="00C565AE" w14:paraId="656C5030" w14:textId="77777777" w:rsidTr="00C249E7">
        <w:tc>
          <w:tcPr>
            <w:tcW w:w="8504" w:type="dxa"/>
          </w:tcPr>
          <w:p w14:paraId="1E275172" w14:textId="77777777" w:rsidR="00F1465C" w:rsidRPr="00C565AE" w:rsidRDefault="00F1465C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F1465C" w:rsidRPr="00C565AE" w14:paraId="034B0566" w14:textId="77777777" w:rsidTr="00C249E7">
        <w:tc>
          <w:tcPr>
            <w:tcW w:w="8504" w:type="dxa"/>
          </w:tcPr>
          <w:p w14:paraId="373B6083" w14:textId="4BA995F1" w:rsidR="00F1465C" w:rsidRPr="00C249E7" w:rsidRDefault="00F1465C" w:rsidP="00C249E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</w:t>
            </w:r>
            <w:r w:rsidR="00C249E7">
              <w:rPr>
                <w:rFonts w:ascii="Times New Roman" w:eastAsia="Calibri" w:hAnsi="Times New Roman" w:cs="Times New Roman"/>
                <w:sz w:val="24"/>
                <w:szCs w:val="24"/>
              </w:rPr>
              <w:t>Historial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”, se mostrará el módulo de “</w:t>
            </w:r>
            <w:r w:rsidR="00C249E7">
              <w:rPr>
                <w:rFonts w:ascii="Times New Roman" w:eastAsia="Calibri" w:hAnsi="Times New Roman" w:cs="Times New Roman"/>
                <w:sz w:val="24"/>
                <w:szCs w:val="24"/>
              </w:rPr>
              <w:t>Historial”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62545C" w14:textId="09A2B912" w:rsidR="00F1465C" w:rsidRPr="00C249E7" w:rsidRDefault="00C249E7" w:rsidP="00C249E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fechas del historial de revisiones, se mostrará el módulo “Detalles” con la información de la cita de revisión.</w:t>
            </w:r>
          </w:p>
        </w:tc>
      </w:tr>
    </w:tbl>
    <w:p w14:paraId="416FFEAA" w14:textId="4ED72A11" w:rsidR="006F76C6" w:rsidRDefault="006F76C6" w:rsidP="0006278A">
      <w:pPr>
        <w:jc w:val="both"/>
        <w:rPr>
          <w:rFonts w:cs="Times New Roman"/>
        </w:rPr>
      </w:pPr>
    </w:p>
    <w:p w14:paraId="7E6AF553" w14:textId="34FB158B" w:rsidR="00C249E7" w:rsidRPr="00C565AE" w:rsidRDefault="00C249E7" w:rsidP="00C249E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Eliminar una cita del historial de revisiones de un vehículo.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C249E7" w:rsidRPr="00C565AE" w14:paraId="3AD9C427" w14:textId="77777777" w:rsidTr="00C249E7">
        <w:tc>
          <w:tcPr>
            <w:tcW w:w="8504" w:type="dxa"/>
          </w:tcPr>
          <w:p w14:paraId="68525D7F" w14:textId="4210E6EF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Pr="00C249E7">
              <w:rPr>
                <w:rFonts w:ascii="Times New Roman" w:hAnsi="Times New Roman" w:cs="Times New Roman"/>
                <w:sz w:val="24"/>
              </w:rPr>
              <w:t>Eliminar una cita del historial de revisiones de un vehículo</w:t>
            </w:r>
          </w:p>
        </w:tc>
      </w:tr>
      <w:tr w:rsidR="00C249E7" w:rsidRPr="00C565AE" w14:paraId="6CE7586C" w14:textId="77777777" w:rsidTr="00C249E7">
        <w:tc>
          <w:tcPr>
            <w:tcW w:w="8504" w:type="dxa"/>
          </w:tcPr>
          <w:p w14:paraId="4F46DF0A" w14:textId="08FA720D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e</w:t>
            </w:r>
            <w:r w:rsidRPr="00C249E7">
              <w:rPr>
                <w:rFonts w:ascii="Times New Roman" w:hAnsi="Times New Roman" w:cs="Times New Roman"/>
                <w:sz w:val="24"/>
              </w:rPr>
              <w:t>liminar una cita del historial de revisiones de un vehículo</w:t>
            </w:r>
            <w:r>
              <w:rPr>
                <w:rFonts w:ascii="Times New Roman" w:hAnsi="Times New Roman" w:cs="Times New Roman"/>
                <w:sz w:val="24"/>
              </w:rPr>
              <w:t xml:space="preserve"> asociado a mi cuenta.</w:t>
            </w:r>
          </w:p>
        </w:tc>
      </w:tr>
      <w:tr w:rsidR="00C249E7" w:rsidRPr="00C565AE" w14:paraId="3F2E26C8" w14:textId="77777777" w:rsidTr="00C249E7">
        <w:tc>
          <w:tcPr>
            <w:tcW w:w="8504" w:type="dxa"/>
          </w:tcPr>
          <w:p w14:paraId="0238269E" w14:textId="77777777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C249E7" w:rsidRPr="00C565AE" w14:paraId="5D1E258F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6892A704" w14:textId="50281CED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una cita con un vehículo se encuentre asociado a su cuenta.</w:t>
            </w:r>
          </w:p>
        </w:tc>
      </w:tr>
      <w:tr w:rsidR="00C249E7" w:rsidRPr="00C565AE" w14:paraId="087AD429" w14:textId="77777777" w:rsidTr="00C249E7">
        <w:tc>
          <w:tcPr>
            <w:tcW w:w="8504" w:type="dxa"/>
          </w:tcPr>
          <w:p w14:paraId="6893C85F" w14:textId="77777777" w:rsidR="00C249E7" w:rsidRPr="00C565AE" w:rsidRDefault="00C249E7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C249E7" w:rsidRPr="00C565AE" w14:paraId="41366E5D" w14:textId="77777777" w:rsidTr="00C249E7">
        <w:trPr>
          <w:trHeight w:val="1276"/>
        </w:trPr>
        <w:tc>
          <w:tcPr>
            <w:tcW w:w="8504" w:type="dxa"/>
          </w:tcPr>
          <w:p w14:paraId="6B29CEBB" w14:textId="55A0148A" w:rsidR="00C249E7" w:rsidRPr="00C249E7" w:rsidRDefault="00C249E7" w:rsidP="00C249E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el botón “Eliminar Cita”, se mostrará un mensaje de alerta: “Está seguro de eliminar la cita”.</w:t>
            </w:r>
          </w:p>
          <w:p w14:paraId="3DECD1B9" w14:textId="17F48F9B" w:rsidR="00C249E7" w:rsidRPr="00C249E7" w:rsidRDefault="00C249E7" w:rsidP="00C249E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registro de la Cita será eliminado de la lista del historial de revisiones del módulo “Historial”.</w:t>
            </w:r>
          </w:p>
        </w:tc>
      </w:tr>
    </w:tbl>
    <w:p w14:paraId="2F75BA00" w14:textId="08E815F5" w:rsidR="00F1465C" w:rsidRDefault="00F1465C" w:rsidP="0006278A">
      <w:pPr>
        <w:jc w:val="both"/>
        <w:rPr>
          <w:rFonts w:cs="Times New Roman"/>
        </w:rPr>
      </w:pPr>
    </w:p>
    <w:p w14:paraId="5109F08E" w14:textId="7B8D4BC5" w:rsidR="00C249E7" w:rsidRPr="00C565AE" w:rsidRDefault="00C249E7" w:rsidP="00C249E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Agendar una nueva cita.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C249E7" w:rsidRPr="00C565AE" w14:paraId="0FFBE20A" w14:textId="77777777" w:rsidTr="00C249E7">
        <w:tc>
          <w:tcPr>
            <w:tcW w:w="8504" w:type="dxa"/>
          </w:tcPr>
          <w:p w14:paraId="055E5BFE" w14:textId="24FB4119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Agendar una nueva cita para la revisión del vehículo.</w:t>
            </w:r>
          </w:p>
        </w:tc>
      </w:tr>
      <w:tr w:rsidR="00C249E7" w:rsidRPr="00C565AE" w14:paraId="2A812752" w14:textId="77777777" w:rsidTr="00C249E7">
        <w:tc>
          <w:tcPr>
            <w:tcW w:w="8504" w:type="dxa"/>
          </w:tcPr>
          <w:p w14:paraId="4D1B470A" w14:textId="03533A03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>deseo agendar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una </w:t>
            </w:r>
            <w:r>
              <w:rPr>
                <w:rFonts w:ascii="Times New Roman" w:hAnsi="Times New Roman" w:cs="Times New Roman"/>
                <w:sz w:val="24"/>
              </w:rPr>
              <w:t xml:space="preserve">nueva 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cita </w:t>
            </w:r>
            <w:r>
              <w:rPr>
                <w:rFonts w:ascii="Times New Roman" w:hAnsi="Times New Roman" w:cs="Times New Roman"/>
                <w:sz w:val="24"/>
              </w:rPr>
              <w:t>para la revisión de un vehículo asociado a mi cuenta.</w:t>
            </w:r>
          </w:p>
        </w:tc>
      </w:tr>
      <w:tr w:rsidR="00C249E7" w:rsidRPr="00C565AE" w14:paraId="7EE23CB8" w14:textId="77777777" w:rsidTr="00C249E7">
        <w:tc>
          <w:tcPr>
            <w:tcW w:w="8504" w:type="dxa"/>
          </w:tcPr>
          <w:p w14:paraId="37CE42B7" w14:textId="3783FB2B" w:rsidR="00C249E7" w:rsidRPr="00C565AE" w:rsidRDefault="00C249E7" w:rsidP="00C249E7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C249E7" w:rsidRPr="00C565AE" w14:paraId="68EFBCA7" w14:textId="77777777" w:rsidTr="00C249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84061AB" w14:textId="0285BD14" w:rsidR="00C249E7" w:rsidRPr="00C565AE" w:rsidRDefault="00C249E7" w:rsidP="00C249E7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registrado previamente un vehículo que se encuentre asociado a su cuenta.</w:t>
            </w:r>
          </w:p>
        </w:tc>
      </w:tr>
      <w:tr w:rsidR="00C249E7" w:rsidRPr="00C565AE" w14:paraId="409041B7" w14:textId="77777777" w:rsidTr="00C249E7">
        <w:tc>
          <w:tcPr>
            <w:tcW w:w="8504" w:type="dxa"/>
          </w:tcPr>
          <w:p w14:paraId="50254336" w14:textId="77777777" w:rsidR="00C249E7" w:rsidRPr="00C565AE" w:rsidRDefault="00C249E7" w:rsidP="00C249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C249E7" w:rsidRPr="00C565AE" w14:paraId="5D34DBB6" w14:textId="77777777" w:rsidTr="00C249E7">
        <w:trPr>
          <w:trHeight w:val="1276"/>
        </w:trPr>
        <w:tc>
          <w:tcPr>
            <w:tcW w:w="8504" w:type="dxa"/>
          </w:tcPr>
          <w:p w14:paraId="7935CDD0" w14:textId="48CA039D" w:rsidR="00C249E7" w:rsidRPr="00C249E7" w:rsidRDefault="00C249E7" w:rsidP="00C249E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Al pulsar el botón “Nueva Cita”, se mostrará el módulo “Nueva Cita”.</w:t>
            </w:r>
          </w:p>
          <w:p w14:paraId="66984141" w14:textId="77777777" w:rsidR="00C249E7" w:rsidRPr="00C249E7" w:rsidRDefault="00C249E7" w:rsidP="00C249E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usuario deberá marcar el tipo de servicio que desee para su cita de revisión.</w:t>
            </w:r>
          </w:p>
          <w:p w14:paraId="4DDD07B1" w14:textId="67FAEC8E" w:rsidR="00C249E7" w:rsidRPr="00C249E7" w:rsidRDefault="00C249E7" w:rsidP="00C249E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La fecha de la cita del usuario se agendará </w:t>
            </w:r>
            <w:r w:rsidR="00E85D53">
              <w:rPr>
                <w:rFonts w:ascii="Times New Roman" w:eastAsia="Calibri" w:hAnsi="Times New Roman" w:cs="Times New Roman"/>
              </w:rPr>
              <w:t>de acuerdo con</w:t>
            </w:r>
            <w:r>
              <w:rPr>
                <w:rFonts w:ascii="Times New Roman" w:eastAsia="Calibri" w:hAnsi="Times New Roman" w:cs="Times New Roman"/>
              </w:rPr>
              <w:t xml:space="preserve"> la disponibilidad de un empleado.</w:t>
            </w:r>
          </w:p>
          <w:p w14:paraId="20259794" w14:textId="1C56495D" w:rsidR="00C249E7" w:rsidRPr="00E85D53" w:rsidRDefault="00C249E7" w:rsidP="00E85D5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La cita se registrará al hacer clic en “Agendar Cita”.</w:t>
            </w:r>
          </w:p>
        </w:tc>
      </w:tr>
    </w:tbl>
    <w:p w14:paraId="4FDDB1E1" w14:textId="21E5E019" w:rsidR="00C249E7" w:rsidRDefault="00C249E7" w:rsidP="00E85D53">
      <w:pPr>
        <w:jc w:val="both"/>
        <w:rPr>
          <w:rFonts w:cs="Times New Roman"/>
        </w:rPr>
      </w:pPr>
    </w:p>
    <w:p w14:paraId="6280296A" w14:textId="7BA29C7B" w:rsidR="00E85D53" w:rsidRPr="00C565AE" w:rsidRDefault="00E85D53" w:rsidP="00E85D53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Cerrar sesión de usuario.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E85D53" w:rsidRPr="00C565AE" w14:paraId="46EFA721" w14:textId="77777777" w:rsidTr="00DB50B5">
        <w:tc>
          <w:tcPr>
            <w:tcW w:w="8504" w:type="dxa"/>
          </w:tcPr>
          <w:p w14:paraId="69C1B2A7" w14:textId="03B461B4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Cerrar sesión de usuario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85D53" w:rsidRPr="00C565AE" w14:paraId="4F3A492D" w14:textId="77777777" w:rsidTr="00DB50B5">
        <w:tc>
          <w:tcPr>
            <w:tcW w:w="8504" w:type="dxa"/>
          </w:tcPr>
          <w:p w14:paraId="72EB7D7E" w14:textId="3A5DE00B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usuario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deseo </w:t>
            </w:r>
            <w:r>
              <w:rPr>
                <w:rFonts w:ascii="Times New Roman" w:eastAsia="Calibri" w:hAnsi="Times New Roman" w:cs="Times New Roman"/>
                <w:sz w:val="24"/>
              </w:rPr>
              <w:t>cerrar la sesión de mi cuenta.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85D53" w:rsidRPr="00C565AE" w14:paraId="0FE2EFA9" w14:textId="77777777" w:rsidTr="00DB50B5">
        <w:tc>
          <w:tcPr>
            <w:tcW w:w="8504" w:type="dxa"/>
          </w:tcPr>
          <w:p w14:paraId="0A162DAD" w14:textId="54D0AF69" w:rsidR="00E85D53" w:rsidRPr="00C565AE" w:rsidRDefault="00E85D53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E85D53" w:rsidRPr="00C565AE" w14:paraId="738E3A25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1010E783" w14:textId="64DC77C2" w:rsidR="00E85D53" w:rsidRPr="00C565AE" w:rsidRDefault="00E85D53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>Conversación: El usuario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</w:t>
            </w:r>
            <w:r>
              <w:rPr>
                <w:rFonts w:ascii="Times New Roman" w:eastAsia="Calibri" w:hAnsi="Times New Roman" w:cs="Times New Roman"/>
                <w:sz w:val="24"/>
              </w:rPr>
              <w:t>haber ingresado a su cuenta con sus respectivas credenciales.</w:t>
            </w:r>
          </w:p>
        </w:tc>
      </w:tr>
      <w:tr w:rsidR="00E85D53" w:rsidRPr="00C565AE" w14:paraId="2FC5B9EF" w14:textId="77777777" w:rsidTr="00DB50B5">
        <w:tc>
          <w:tcPr>
            <w:tcW w:w="8504" w:type="dxa"/>
          </w:tcPr>
          <w:p w14:paraId="32598811" w14:textId="77777777" w:rsidR="00E85D53" w:rsidRPr="00C565AE" w:rsidRDefault="00E85D53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E85D53" w:rsidRPr="00C565AE" w14:paraId="1A7093C9" w14:textId="77777777" w:rsidTr="00DB50B5">
        <w:trPr>
          <w:trHeight w:val="1276"/>
        </w:trPr>
        <w:tc>
          <w:tcPr>
            <w:tcW w:w="8504" w:type="dxa"/>
          </w:tcPr>
          <w:p w14:paraId="4C1CD8F5" w14:textId="77777777" w:rsidR="00E85D53" w:rsidRPr="00E85D53" w:rsidRDefault="00E85D53" w:rsidP="00E85D5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 el módulo Cliente, se mostrarán las opciones con el botón para cerrar sesión.</w:t>
            </w:r>
          </w:p>
          <w:p w14:paraId="68D3A512" w14:textId="0C299234" w:rsidR="00E85D53" w:rsidRPr="00E85D53" w:rsidRDefault="00E85D53" w:rsidP="00E85D5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pulsar sobre el botón “Cerrar Sesión”, se cerrará la cuenta del usuario y será dirigido a módulo Iniciar Sesión.</w:t>
            </w:r>
          </w:p>
        </w:tc>
      </w:tr>
    </w:tbl>
    <w:p w14:paraId="6BE23D3D" w14:textId="77777777" w:rsidR="00E85D53" w:rsidRDefault="00E85D53" w:rsidP="00E85D53">
      <w:pPr>
        <w:jc w:val="both"/>
        <w:rPr>
          <w:rFonts w:cs="Times New Roman"/>
        </w:rPr>
      </w:pPr>
    </w:p>
    <w:p w14:paraId="10240B5F" w14:textId="1CD1FC3F" w:rsidR="00DA4196" w:rsidRPr="00C565AE" w:rsidRDefault="00DA4196" w:rsidP="00DA419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Acceder al menú de “Citas programadas”.</w:t>
      </w:r>
    </w:p>
    <w:tbl>
      <w:tblPr>
        <w:tblStyle w:val="Tablaconcuadrcula"/>
        <w:tblW w:w="8608" w:type="dxa"/>
        <w:tblLayout w:type="fixed"/>
        <w:tblLook w:val="04A0" w:firstRow="1" w:lastRow="0" w:firstColumn="1" w:lastColumn="0" w:noHBand="0" w:noVBand="1"/>
      </w:tblPr>
      <w:tblGrid>
        <w:gridCol w:w="8608"/>
      </w:tblGrid>
      <w:tr w:rsidR="00DA4196" w:rsidRPr="00C565AE" w14:paraId="6F714222" w14:textId="77777777" w:rsidTr="00DA4196">
        <w:trPr>
          <w:trHeight w:val="176"/>
        </w:trPr>
        <w:tc>
          <w:tcPr>
            <w:tcW w:w="8608" w:type="dxa"/>
          </w:tcPr>
          <w:p w14:paraId="51D4E565" w14:textId="781A5118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Acceder al menú de “Citas programadas”.</w:t>
            </w:r>
          </w:p>
        </w:tc>
      </w:tr>
      <w:tr w:rsidR="00DA4196" w:rsidRPr="00C565AE" w14:paraId="7A6A74A9" w14:textId="77777777" w:rsidTr="00DA4196">
        <w:trPr>
          <w:trHeight w:val="196"/>
        </w:trPr>
        <w:tc>
          <w:tcPr>
            <w:tcW w:w="8608" w:type="dxa"/>
          </w:tcPr>
          <w:p w14:paraId="67030883" w14:textId="67C393D7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deseo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acceder al menú de “Citas Programadas”. </w:t>
            </w:r>
          </w:p>
        </w:tc>
      </w:tr>
      <w:tr w:rsidR="00DA4196" w:rsidRPr="00C565AE" w14:paraId="6719F717" w14:textId="77777777" w:rsidTr="00DA4196">
        <w:trPr>
          <w:trHeight w:val="186"/>
        </w:trPr>
        <w:tc>
          <w:tcPr>
            <w:tcW w:w="8608" w:type="dxa"/>
          </w:tcPr>
          <w:p w14:paraId="610A66E3" w14:textId="38AC59BA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DA4196" w:rsidRPr="00C565AE" w14:paraId="48723C5F" w14:textId="77777777" w:rsidTr="00DA4196">
        <w:tblPrEx>
          <w:tblLook w:val="06A0" w:firstRow="1" w:lastRow="0" w:firstColumn="1" w:lastColumn="0" w:noHBand="1" w:noVBand="1"/>
        </w:tblPrEx>
        <w:trPr>
          <w:trHeight w:val="176"/>
        </w:trPr>
        <w:tc>
          <w:tcPr>
            <w:tcW w:w="8608" w:type="dxa"/>
          </w:tcPr>
          <w:p w14:paraId="6A292B62" w14:textId="3042A660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</w:t>
            </w:r>
            <w:r>
              <w:rPr>
                <w:rFonts w:ascii="Times New Roman" w:eastAsia="Calibri" w:hAnsi="Times New Roman" w:cs="Times New Roman"/>
                <w:sz w:val="24"/>
              </w:rPr>
              <w:t>estar registrado en la aplicación.</w:t>
            </w:r>
          </w:p>
        </w:tc>
      </w:tr>
      <w:tr w:rsidR="00DA4196" w:rsidRPr="00C565AE" w14:paraId="75CAC183" w14:textId="77777777" w:rsidTr="00DA4196">
        <w:trPr>
          <w:trHeight w:val="196"/>
        </w:trPr>
        <w:tc>
          <w:tcPr>
            <w:tcW w:w="8608" w:type="dxa"/>
          </w:tcPr>
          <w:p w14:paraId="6182E652" w14:textId="77777777" w:rsidR="00DA4196" w:rsidRPr="00C565AE" w:rsidRDefault="00DA4196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DA4196" w:rsidRPr="00C565AE" w14:paraId="2CD3A68D" w14:textId="77777777" w:rsidTr="00DA4196">
        <w:trPr>
          <w:trHeight w:val="834"/>
        </w:trPr>
        <w:tc>
          <w:tcPr>
            <w:tcW w:w="8608" w:type="dxa"/>
          </w:tcPr>
          <w:p w14:paraId="758C9240" w14:textId="749B7F64" w:rsidR="00DA4196" w:rsidRPr="00E85D53" w:rsidRDefault="00DA4196" w:rsidP="00DA419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módulo “Empleado” hacer clic en el botón “Acceder”, se mostrará el menú “Citas Programadas”.</w:t>
            </w:r>
          </w:p>
        </w:tc>
      </w:tr>
    </w:tbl>
    <w:p w14:paraId="4EA92818" w14:textId="77777777" w:rsidR="00DA4196" w:rsidRDefault="00DA4196" w:rsidP="00DA4196">
      <w:pPr>
        <w:jc w:val="both"/>
        <w:rPr>
          <w:rFonts w:cs="Times New Roman"/>
        </w:rPr>
      </w:pPr>
    </w:p>
    <w:p w14:paraId="1744F371" w14:textId="1CB1F930" w:rsidR="00DA4196" w:rsidRPr="00C565AE" w:rsidRDefault="00DA4196" w:rsidP="00DA419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Consultar</w:t>
      </w:r>
      <w:r>
        <w:rPr>
          <w:rFonts w:ascii="Times New Roman" w:hAnsi="Times New Roman" w:cs="Times New Roman"/>
          <w:b/>
          <w:sz w:val="24"/>
        </w:rPr>
        <w:t xml:space="preserve"> las citas programadas.</w:t>
      </w:r>
    </w:p>
    <w:tbl>
      <w:tblPr>
        <w:tblStyle w:val="Tablaconcuadrcula"/>
        <w:tblW w:w="8608" w:type="dxa"/>
        <w:tblLayout w:type="fixed"/>
        <w:tblLook w:val="04A0" w:firstRow="1" w:lastRow="0" w:firstColumn="1" w:lastColumn="0" w:noHBand="0" w:noVBand="1"/>
      </w:tblPr>
      <w:tblGrid>
        <w:gridCol w:w="8608"/>
      </w:tblGrid>
      <w:tr w:rsidR="00DA4196" w:rsidRPr="00C565AE" w14:paraId="53585EC7" w14:textId="77777777" w:rsidTr="00DB50B5">
        <w:trPr>
          <w:trHeight w:val="176"/>
        </w:trPr>
        <w:tc>
          <w:tcPr>
            <w:tcW w:w="8608" w:type="dxa"/>
          </w:tcPr>
          <w:p w14:paraId="4B3BE1F5" w14:textId="178B6C09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Consultar</w:t>
            </w:r>
            <w:r>
              <w:rPr>
                <w:rFonts w:ascii="Times New Roman" w:hAnsi="Times New Roman" w:cs="Times New Roman"/>
                <w:sz w:val="24"/>
              </w:rPr>
              <w:t xml:space="preserve"> las citas programadas.</w:t>
            </w:r>
          </w:p>
        </w:tc>
      </w:tr>
      <w:tr w:rsidR="00DA4196" w:rsidRPr="00C565AE" w14:paraId="1DF39EC3" w14:textId="77777777" w:rsidTr="00DB50B5">
        <w:trPr>
          <w:trHeight w:val="196"/>
        </w:trPr>
        <w:tc>
          <w:tcPr>
            <w:tcW w:w="8608" w:type="dxa"/>
          </w:tcPr>
          <w:p w14:paraId="0038CBEB" w14:textId="0675134D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deseo </w:t>
            </w:r>
            <w:r>
              <w:rPr>
                <w:rFonts w:ascii="Times New Roman" w:eastAsia="Calibri" w:hAnsi="Times New Roman" w:cs="Times New Roman"/>
                <w:sz w:val="24"/>
              </w:rPr>
              <w:t>consultar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las citas programas en la agenda.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DA4196" w:rsidRPr="00C565AE" w14:paraId="73BBF3D1" w14:textId="77777777" w:rsidTr="00DB50B5">
        <w:trPr>
          <w:trHeight w:val="186"/>
        </w:trPr>
        <w:tc>
          <w:tcPr>
            <w:tcW w:w="8608" w:type="dxa"/>
          </w:tcPr>
          <w:p w14:paraId="261E4EA6" w14:textId="77777777" w:rsidR="00DA4196" w:rsidRPr="00C565AE" w:rsidRDefault="00DA4196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DA4196" w:rsidRPr="00C565AE" w14:paraId="7D0B3040" w14:textId="77777777" w:rsidTr="00DB50B5">
        <w:tblPrEx>
          <w:tblLook w:val="06A0" w:firstRow="1" w:lastRow="0" w:firstColumn="1" w:lastColumn="0" w:noHBand="1" w:noVBand="1"/>
        </w:tblPrEx>
        <w:trPr>
          <w:trHeight w:val="176"/>
        </w:trPr>
        <w:tc>
          <w:tcPr>
            <w:tcW w:w="8608" w:type="dxa"/>
          </w:tcPr>
          <w:p w14:paraId="0C859E00" w14:textId="4A8FAB25" w:rsidR="00DA4196" w:rsidRPr="00C565AE" w:rsidRDefault="00DA4196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empleado deberá </w:t>
            </w:r>
            <w:r w:rsidR="0003546C">
              <w:rPr>
                <w:rFonts w:ascii="Times New Roman" w:eastAsia="Calibri" w:hAnsi="Times New Roman" w:cs="Times New Roman"/>
                <w:sz w:val="24"/>
              </w:rPr>
              <w:t>encontrarse en el menú de “Citas Programas”.</w:t>
            </w:r>
          </w:p>
        </w:tc>
      </w:tr>
      <w:tr w:rsidR="00DA4196" w:rsidRPr="00C565AE" w14:paraId="0CFE5E94" w14:textId="77777777" w:rsidTr="00DB50B5">
        <w:trPr>
          <w:trHeight w:val="196"/>
        </w:trPr>
        <w:tc>
          <w:tcPr>
            <w:tcW w:w="8608" w:type="dxa"/>
          </w:tcPr>
          <w:p w14:paraId="314707AE" w14:textId="77777777" w:rsidR="00DA4196" w:rsidRPr="00C565AE" w:rsidRDefault="00DA4196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DA4196" w:rsidRPr="00C565AE" w14:paraId="4570C541" w14:textId="77777777" w:rsidTr="00DB50B5">
        <w:trPr>
          <w:trHeight w:val="834"/>
        </w:trPr>
        <w:tc>
          <w:tcPr>
            <w:tcW w:w="8608" w:type="dxa"/>
          </w:tcPr>
          <w:p w14:paraId="157F085E" w14:textId="29646AE6" w:rsidR="00DA4196" w:rsidRPr="00E85D53" w:rsidRDefault="008B4DCA" w:rsidP="0003546C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un objeto de la lista de fechas de</w:t>
            </w:r>
            <w:r>
              <w:rPr>
                <w:rFonts w:ascii="Times New Roman" w:eastAsia="Calibri" w:hAnsi="Times New Roman" w:cs="Times New Roman"/>
              </w:rPr>
              <w:t xml:space="preserve"> citas programadas</w:t>
            </w:r>
            <w:r>
              <w:rPr>
                <w:rFonts w:ascii="Times New Roman" w:eastAsia="Calibri" w:hAnsi="Times New Roman" w:cs="Times New Roman"/>
              </w:rPr>
              <w:t>, se mostrará el módulo “</w:t>
            </w:r>
            <w:r>
              <w:rPr>
                <w:rFonts w:ascii="Times New Roman" w:eastAsia="Calibri" w:hAnsi="Times New Roman" w:cs="Times New Roman"/>
              </w:rPr>
              <w:t>Cita</w:t>
            </w:r>
            <w:r>
              <w:rPr>
                <w:rFonts w:ascii="Times New Roman" w:eastAsia="Calibri" w:hAnsi="Times New Roman" w:cs="Times New Roman"/>
              </w:rPr>
              <w:t xml:space="preserve">” con la información </w:t>
            </w:r>
            <w:r>
              <w:rPr>
                <w:rFonts w:ascii="Times New Roman" w:eastAsia="Calibri" w:hAnsi="Times New Roman" w:cs="Times New Roman"/>
              </w:rPr>
              <w:t>del vehículo del usuario y el tipo de servicio que requiere para el vehículo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124C36EB" w14:textId="77777777" w:rsidR="00DA4196" w:rsidRDefault="00DA4196" w:rsidP="00DA4196">
      <w:pPr>
        <w:jc w:val="both"/>
        <w:rPr>
          <w:rFonts w:cs="Times New Roman"/>
        </w:rPr>
      </w:pPr>
    </w:p>
    <w:p w14:paraId="25C2BDB8" w14:textId="23CA01BB" w:rsidR="008B4DCA" w:rsidRPr="00C565AE" w:rsidRDefault="008B4DCA" w:rsidP="008B4DC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Guardar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una cita de revisión completada</w:t>
      </w:r>
      <w:r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aconcuadrcula"/>
        <w:tblW w:w="8608" w:type="dxa"/>
        <w:tblLayout w:type="fixed"/>
        <w:tblLook w:val="04A0" w:firstRow="1" w:lastRow="0" w:firstColumn="1" w:lastColumn="0" w:noHBand="0" w:noVBand="1"/>
      </w:tblPr>
      <w:tblGrid>
        <w:gridCol w:w="8608"/>
      </w:tblGrid>
      <w:tr w:rsidR="008B4DCA" w:rsidRPr="00C565AE" w14:paraId="6531448F" w14:textId="77777777" w:rsidTr="00DB50B5">
        <w:trPr>
          <w:trHeight w:val="176"/>
        </w:trPr>
        <w:tc>
          <w:tcPr>
            <w:tcW w:w="8608" w:type="dxa"/>
          </w:tcPr>
          <w:p w14:paraId="3AF50799" w14:textId="669DA34A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 w:rsidRPr="008B4DCA">
              <w:rPr>
                <w:rFonts w:ascii="Times New Roman" w:hAnsi="Times New Roman" w:cs="Times New Roman"/>
                <w:bCs/>
                <w:sz w:val="24"/>
              </w:rPr>
              <w:t>Guardar una cita de revisión completada</w:t>
            </w:r>
          </w:p>
        </w:tc>
      </w:tr>
      <w:tr w:rsidR="008B4DCA" w:rsidRPr="00C565AE" w14:paraId="1D1979E7" w14:textId="77777777" w:rsidTr="00DB50B5">
        <w:trPr>
          <w:trHeight w:val="196"/>
        </w:trPr>
        <w:tc>
          <w:tcPr>
            <w:tcW w:w="8608" w:type="dxa"/>
          </w:tcPr>
          <w:p w14:paraId="2E2002D5" w14:textId="578375EB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deseo </w:t>
            </w:r>
            <w:r>
              <w:rPr>
                <w:rFonts w:ascii="Times New Roman" w:eastAsia="Calibri" w:hAnsi="Times New Roman" w:cs="Times New Roman"/>
                <w:sz w:val="24"/>
              </w:rPr>
              <w:t>guardar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la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 revisión completada en el registro de historial de revisiones del usuario.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B4DCA" w:rsidRPr="00C565AE" w14:paraId="6F06699A" w14:textId="77777777" w:rsidTr="00DB50B5">
        <w:trPr>
          <w:trHeight w:val="186"/>
        </w:trPr>
        <w:tc>
          <w:tcPr>
            <w:tcW w:w="8608" w:type="dxa"/>
          </w:tcPr>
          <w:p w14:paraId="75664232" w14:textId="2EDC59F1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</w:p>
        </w:tc>
      </w:tr>
      <w:tr w:rsidR="008B4DCA" w:rsidRPr="00C565AE" w14:paraId="10BEB80A" w14:textId="77777777" w:rsidTr="00DB50B5">
        <w:tblPrEx>
          <w:tblLook w:val="06A0" w:firstRow="1" w:lastRow="0" w:firstColumn="1" w:lastColumn="0" w:noHBand="1" w:noVBand="1"/>
        </w:tblPrEx>
        <w:trPr>
          <w:trHeight w:val="176"/>
        </w:trPr>
        <w:tc>
          <w:tcPr>
            <w:tcW w:w="8608" w:type="dxa"/>
          </w:tcPr>
          <w:p w14:paraId="640E3972" w14:textId="4895D514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empleado deberá </w:t>
            </w:r>
            <w:r>
              <w:rPr>
                <w:rFonts w:ascii="Times New Roman" w:eastAsia="Calibri" w:hAnsi="Times New Roman" w:cs="Times New Roman"/>
                <w:sz w:val="24"/>
              </w:rPr>
              <w:t>haber elegido una de las fechas programadas para la cita de revisión del vehículo.</w:t>
            </w:r>
          </w:p>
        </w:tc>
      </w:tr>
      <w:tr w:rsidR="008B4DCA" w:rsidRPr="00C565AE" w14:paraId="44E3B40B" w14:textId="77777777" w:rsidTr="00DB50B5">
        <w:trPr>
          <w:trHeight w:val="196"/>
        </w:trPr>
        <w:tc>
          <w:tcPr>
            <w:tcW w:w="8608" w:type="dxa"/>
          </w:tcPr>
          <w:p w14:paraId="7FA70124" w14:textId="77777777" w:rsidR="008B4DCA" w:rsidRPr="00C565AE" w:rsidRDefault="008B4DCA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B4DCA" w:rsidRPr="00C565AE" w14:paraId="168F880D" w14:textId="77777777" w:rsidTr="00DB50B5">
        <w:trPr>
          <w:trHeight w:val="834"/>
        </w:trPr>
        <w:tc>
          <w:tcPr>
            <w:tcW w:w="8608" w:type="dxa"/>
          </w:tcPr>
          <w:p w14:paraId="1973951F" w14:textId="77777777" w:rsidR="008B4DCA" w:rsidRPr="008B4DCA" w:rsidRDefault="008B4DCA" w:rsidP="008B4DC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El empleado podrá realizar una breve observación del servicio brindado en el casillero de texto “Descripción”.</w:t>
            </w:r>
          </w:p>
          <w:p w14:paraId="3E9FD377" w14:textId="77777777" w:rsidR="008B4DCA" w:rsidRPr="008B4DCA" w:rsidRDefault="008B4DCA" w:rsidP="008B4DC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Una vez que la revisión fue completada, el registro de la cita programada desaparecerá del menú “Citas programadas”.</w:t>
            </w:r>
          </w:p>
          <w:p w14:paraId="6E7EEE79" w14:textId="708FD94B" w:rsidR="008B4DCA" w:rsidRPr="008B4DCA" w:rsidRDefault="008B4DCA" w:rsidP="008B4DC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pulsar el botón “Guardar”, </w:t>
            </w:r>
            <w:r>
              <w:rPr>
                <w:rFonts w:ascii="Times New Roman" w:eastAsia="Calibri" w:hAnsi="Times New Roman" w:cs="Times New Roman"/>
              </w:rPr>
              <w:t>l</w:t>
            </w:r>
            <w:r>
              <w:rPr>
                <w:rFonts w:ascii="Times New Roman" w:eastAsia="Calibri" w:hAnsi="Times New Roman" w:cs="Times New Roman"/>
              </w:rPr>
              <w:t xml:space="preserve">a cita será guardada y actualizada en el historial </w:t>
            </w:r>
            <w:r>
              <w:rPr>
                <w:rFonts w:ascii="Times New Roman" w:eastAsia="Calibri" w:hAnsi="Times New Roman" w:cs="Times New Roman"/>
              </w:rPr>
              <w:t xml:space="preserve">de revisiones </w:t>
            </w:r>
            <w:r>
              <w:rPr>
                <w:rFonts w:ascii="Times New Roman" w:eastAsia="Calibri" w:hAnsi="Times New Roman" w:cs="Times New Roman"/>
              </w:rPr>
              <w:t>del usuario para informarle que la revisión fue completada</w:t>
            </w:r>
          </w:p>
        </w:tc>
      </w:tr>
    </w:tbl>
    <w:p w14:paraId="1B632A60" w14:textId="77777777" w:rsidR="008B4DCA" w:rsidRDefault="008B4DCA" w:rsidP="008B4DCA">
      <w:pPr>
        <w:jc w:val="both"/>
        <w:rPr>
          <w:rFonts w:cs="Times New Roman"/>
        </w:rPr>
      </w:pPr>
    </w:p>
    <w:p w14:paraId="3742139E" w14:textId="6A269B5C" w:rsidR="008B4DCA" w:rsidRPr="00C565AE" w:rsidRDefault="008B4DCA" w:rsidP="008B4DC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Editar el perfil de un </w:t>
      </w:r>
      <w:r>
        <w:rPr>
          <w:rFonts w:ascii="Times New Roman" w:hAnsi="Times New Roman" w:cs="Times New Roman"/>
          <w:b/>
          <w:sz w:val="24"/>
        </w:rPr>
        <w:t>empleado</w:t>
      </w:r>
      <w:r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8B4DCA" w:rsidRPr="00C565AE" w14:paraId="387E4C2A" w14:textId="77777777" w:rsidTr="00DB50B5">
        <w:tc>
          <w:tcPr>
            <w:tcW w:w="8504" w:type="dxa"/>
          </w:tcPr>
          <w:p w14:paraId="7CF75B81" w14:textId="74C64524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 xml:space="preserve">Título: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Editar el perfil de un </w:t>
            </w:r>
            <w:r>
              <w:rPr>
                <w:rFonts w:ascii="Times New Roman" w:hAnsi="Times New Roman" w:cs="Times New Roman"/>
                <w:bCs/>
                <w:sz w:val="24"/>
              </w:rPr>
              <w:t>empleado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registrado en la aplicación.</w:t>
            </w:r>
          </w:p>
        </w:tc>
      </w:tr>
      <w:tr w:rsidR="008B4DCA" w:rsidRPr="00C565AE" w14:paraId="14E2B81A" w14:textId="77777777" w:rsidTr="00DB50B5">
        <w:tc>
          <w:tcPr>
            <w:tcW w:w="8504" w:type="dxa"/>
          </w:tcPr>
          <w:p w14:paraId="603CBB1A" w14:textId="5F5BD9E8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deseo editar la información de mi perfil.</w:t>
            </w:r>
          </w:p>
        </w:tc>
      </w:tr>
      <w:tr w:rsidR="008B4DCA" w:rsidRPr="00C565AE" w14:paraId="79FA78DD" w14:textId="77777777" w:rsidTr="00DB50B5">
        <w:tc>
          <w:tcPr>
            <w:tcW w:w="8504" w:type="dxa"/>
          </w:tcPr>
          <w:p w14:paraId="58BD8740" w14:textId="77777777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5</w:t>
            </w:r>
          </w:p>
        </w:tc>
      </w:tr>
      <w:tr w:rsidR="008B4DCA" w:rsidRPr="00C565AE" w14:paraId="0B722CB6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18FBB597" w14:textId="3135E524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haberse registrado previamente en la aplicación.</w:t>
            </w:r>
          </w:p>
        </w:tc>
      </w:tr>
      <w:tr w:rsidR="008B4DCA" w:rsidRPr="00C565AE" w14:paraId="05631B81" w14:textId="77777777" w:rsidTr="00DB50B5">
        <w:tc>
          <w:tcPr>
            <w:tcW w:w="8504" w:type="dxa"/>
          </w:tcPr>
          <w:p w14:paraId="362A0734" w14:textId="77777777" w:rsidR="008B4DCA" w:rsidRPr="00C565AE" w:rsidRDefault="008B4DCA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B4DCA" w:rsidRPr="00C565AE" w14:paraId="0F0BAB82" w14:textId="77777777" w:rsidTr="00DB50B5">
        <w:tc>
          <w:tcPr>
            <w:tcW w:w="8504" w:type="dxa"/>
          </w:tcPr>
          <w:p w14:paraId="4622CD86" w14:textId="11A43459" w:rsidR="008B4DCA" w:rsidRPr="000A5081" w:rsidRDefault="008B4DCA" w:rsidP="008B4DC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Al pulsar sobre el botón “Editar Perfil” en el módulo “</w:t>
            </w:r>
            <w:r>
              <w:rPr>
                <w:rFonts w:ascii="Times New Roman" w:eastAsia="Calibri" w:hAnsi="Times New Roman" w:cs="Times New Roman"/>
              </w:rPr>
              <w:t>Empleado</w:t>
            </w:r>
            <w:r>
              <w:rPr>
                <w:rFonts w:ascii="Times New Roman" w:eastAsia="Calibri" w:hAnsi="Times New Roman" w:cs="Times New Roman"/>
              </w:rPr>
              <w:t>”, será redirigido al módulo “Registro Cliente”</w:t>
            </w:r>
          </w:p>
          <w:p w14:paraId="40336738" w14:textId="39BAFA25" w:rsidR="008B4DCA" w:rsidRPr="00E85D53" w:rsidRDefault="008B4DCA" w:rsidP="008B4DC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actualizará la información del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empleado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 los datos modificados al pulsar el botón “Aceptar”.</w:t>
            </w:r>
          </w:p>
        </w:tc>
      </w:tr>
    </w:tbl>
    <w:p w14:paraId="465D5B93" w14:textId="77777777" w:rsidR="008B4DCA" w:rsidRDefault="008B4DCA" w:rsidP="008B4DCA">
      <w:pPr>
        <w:jc w:val="both"/>
        <w:rPr>
          <w:rFonts w:cs="Times New Roman"/>
        </w:rPr>
      </w:pPr>
    </w:p>
    <w:p w14:paraId="10D24992" w14:textId="7A536A86" w:rsidR="008B4DCA" w:rsidRPr="00C565AE" w:rsidRDefault="008B4DCA" w:rsidP="008B4DC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Cerrar sesión de </w:t>
      </w:r>
      <w:r>
        <w:rPr>
          <w:rFonts w:ascii="Times New Roman" w:hAnsi="Times New Roman" w:cs="Times New Roman"/>
          <w:b/>
          <w:sz w:val="24"/>
        </w:rPr>
        <w:t>un empleado</w:t>
      </w:r>
      <w:r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8B4DCA" w:rsidRPr="00C565AE" w14:paraId="081E06CC" w14:textId="77777777" w:rsidTr="00DB50B5">
        <w:tc>
          <w:tcPr>
            <w:tcW w:w="8504" w:type="dxa"/>
          </w:tcPr>
          <w:p w14:paraId="6E5D3097" w14:textId="02558ECB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F76C6">
              <w:rPr>
                <w:rFonts w:ascii="Times New Roman" w:eastAsia="Calibri" w:hAnsi="Times New Roman" w:cs="Times New Roman"/>
                <w:sz w:val="24"/>
              </w:rPr>
              <w:t>Título</w:t>
            </w:r>
            <w:r w:rsidRPr="00C249E7">
              <w:rPr>
                <w:rFonts w:ascii="Times New Roman" w:eastAsia="Calibri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Cerrar sesión de </w:t>
            </w:r>
            <w:r>
              <w:rPr>
                <w:rFonts w:ascii="Times New Roman" w:hAnsi="Times New Roman" w:cs="Times New Roman"/>
                <w:sz w:val="24"/>
              </w:rPr>
              <w:t>empleado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B4DCA" w:rsidRPr="00C565AE" w14:paraId="6990195F" w14:textId="77777777" w:rsidTr="00DB50B5">
        <w:tc>
          <w:tcPr>
            <w:tcW w:w="8504" w:type="dxa"/>
          </w:tcPr>
          <w:p w14:paraId="02F76FFE" w14:textId="7C0F6E26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Yo como </w:t>
            </w:r>
            <w:r>
              <w:rPr>
                <w:rFonts w:ascii="Times New Roman" w:eastAsia="Calibri" w:hAnsi="Times New Roman" w:cs="Times New Roman"/>
                <w:sz w:val="24"/>
              </w:rPr>
              <w:t>empleado</w:t>
            </w: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deseo cerrar la sesión de mi cuenta.</w:t>
            </w:r>
            <w:r w:rsidRPr="00C249E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B4DCA" w:rsidRPr="00C565AE" w14:paraId="65A2BACC" w14:textId="77777777" w:rsidTr="00DB50B5">
        <w:tc>
          <w:tcPr>
            <w:tcW w:w="8504" w:type="dxa"/>
          </w:tcPr>
          <w:p w14:paraId="582A30E6" w14:textId="77777777" w:rsidR="008B4DCA" w:rsidRPr="00C565AE" w:rsidRDefault="008B4DCA" w:rsidP="00DB50B5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Prioridad:           2                                                                  Esfuerzo: </w:t>
            </w:r>
            <w:r>
              <w:rPr>
                <w:rFonts w:ascii="Times New Roman" w:eastAsia="Calibri" w:hAnsi="Times New Roman" w:cs="Times New Roman"/>
                <w:sz w:val="24"/>
              </w:rPr>
              <w:t>3</w:t>
            </w:r>
          </w:p>
        </w:tc>
      </w:tr>
      <w:tr w:rsidR="008B4DCA" w:rsidRPr="00C565AE" w14:paraId="268C8FCC" w14:textId="77777777" w:rsidTr="00DB50B5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EE51CBF" w14:textId="7B44A0D2" w:rsidR="008B4DCA" w:rsidRPr="00C565AE" w:rsidRDefault="008B4DCA" w:rsidP="00DB50B5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C565AE">
              <w:rPr>
                <w:rFonts w:ascii="Times New Roman" w:eastAsia="Calibri" w:hAnsi="Times New Roman" w:cs="Times New Roman"/>
                <w:sz w:val="24"/>
              </w:rPr>
              <w:t xml:space="preserve">Conversación: El </w:t>
            </w:r>
            <w:r w:rsidR="00737EEC">
              <w:rPr>
                <w:rFonts w:ascii="Times New Roman" w:eastAsia="Calibri" w:hAnsi="Times New Roman" w:cs="Times New Roman"/>
                <w:sz w:val="24"/>
              </w:rPr>
              <w:t>empleado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deberá haber </w:t>
            </w:r>
            <w:r w:rsidR="00737EEC">
              <w:rPr>
                <w:rFonts w:ascii="Times New Roman" w:eastAsia="Calibri" w:hAnsi="Times New Roman" w:cs="Times New Roman"/>
                <w:sz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</w:rPr>
              <w:t>ngresado a su cuenta con sus respectivas credenciales.</w:t>
            </w:r>
          </w:p>
        </w:tc>
      </w:tr>
      <w:tr w:rsidR="008B4DCA" w:rsidRPr="00C565AE" w14:paraId="25D9CCAF" w14:textId="77777777" w:rsidTr="00DB50B5">
        <w:tc>
          <w:tcPr>
            <w:tcW w:w="8504" w:type="dxa"/>
          </w:tcPr>
          <w:p w14:paraId="797558BA" w14:textId="77777777" w:rsidR="008B4DCA" w:rsidRPr="00C565AE" w:rsidRDefault="008B4DCA" w:rsidP="00DB50B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A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8B4DCA" w:rsidRPr="00C565AE" w14:paraId="6A5B2E59" w14:textId="77777777" w:rsidTr="00DB50B5">
        <w:trPr>
          <w:trHeight w:val="1276"/>
        </w:trPr>
        <w:tc>
          <w:tcPr>
            <w:tcW w:w="8504" w:type="dxa"/>
          </w:tcPr>
          <w:p w14:paraId="2F8E2BD1" w14:textId="53898C13" w:rsidR="008B4DCA" w:rsidRPr="00E85D53" w:rsidRDefault="008B4DCA" w:rsidP="00737EE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el módulo </w:t>
            </w:r>
            <w:r w:rsidR="00737EEC">
              <w:rPr>
                <w:rFonts w:ascii="Times New Roman" w:eastAsia="Calibri" w:hAnsi="Times New Roman" w:cs="Times New Roman"/>
                <w:sz w:val="24"/>
                <w:szCs w:val="24"/>
              </w:rPr>
              <w:t>“Empleado”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se mostrarán las opciones con el botón para cerrar sesión.</w:t>
            </w:r>
          </w:p>
          <w:p w14:paraId="7C33CD62" w14:textId="35A1C7AD" w:rsidR="008B4DCA" w:rsidRPr="00E85D53" w:rsidRDefault="008B4DCA" w:rsidP="00737EEC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 pulsar sobre el botón “Cerrar Sesión”, se cerrará la cuenta del </w:t>
            </w:r>
            <w:r w:rsidR="00737E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empleado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 será dirigido a módulo Iniciar Sesión.</w:t>
            </w:r>
          </w:p>
        </w:tc>
      </w:tr>
    </w:tbl>
    <w:p w14:paraId="10E382DB" w14:textId="77777777" w:rsidR="00DA4196" w:rsidRDefault="00DA4196" w:rsidP="000C5DA3">
      <w:pPr>
        <w:jc w:val="both"/>
        <w:rPr>
          <w:rFonts w:cs="Times New Roman"/>
        </w:rPr>
      </w:pPr>
    </w:p>
    <w:sectPr w:rsidR="00DA4196" w:rsidSect="00737EE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77969" w14:textId="77777777" w:rsidR="00A20448" w:rsidRDefault="00A20448" w:rsidP="006B6983">
      <w:pPr>
        <w:spacing w:after="0" w:line="240" w:lineRule="auto"/>
      </w:pPr>
      <w:r>
        <w:separator/>
      </w:r>
    </w:p>
  </w:endnote>
  <w:endnote w:type="continuationSeparator" w:id="0">
    <w:p w14:paraId="2F2A3196" w14:textId="77777777" w:rsidR="00A20448" w:rsidRDefault="00A20448" w:rsidP="006B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1D851" w14:textId="77777777" w:rsidR="00A20448" w:rsidRDefault="00A20448" w:rsidP="006B6983">
      <w:pPr>
        <w:spacing w:after="0" w:line="240" w:lineRule="auto"/>
      </w:pPr>
      <w:r>
        <w:separator/>
      </w:r>
    </w:p>
  </w:footnote>
  <w:footnote w:type="continuationSeparator" w:id="0">
    <w:p w14:paraId="0E7A8CBF" w14:textId="77777777" w:rsidR="00A20448" w:rsidRDefault="00A20448" w:rsidP="006B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7FE4" w14:textId="03DA77F5" w:rsidR="00737EEC" w:rsidRPr="00947934" w:rsidRDefault="00737EEC" w:rsidP="00737EEC">
    <w:pPr>
      <w:jc w:val="center"/>
      <w:rPr>
        <w:b/>
        <w:bCs/>
      </w:rPr>
    </w:pPr>
    <w:r w:rsidRPr="0094793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A141F34" wp14:editId="110C59FD">
          <wp:simplePos x="0" y="0"/>
          <wp:positionH relativeFrom="margin">
            <wp:posOffset>-514350</wp:posOffset>
          </wp:positionH>
          <wp:positionV relativeFrom="margin">
            <wp:posOffset>-914400</wp:posOffset>
          </wp:positionV>
          <wp:extent cx="695325" cy="695325"/>
          <wp:effectExtent l="0" t="0" r="0" b="9525"/>
          <wp:wrapSquare wrapText="bothSides"/>
          <wp:docPr id="28" name="Imagen 28" descr="Resultado de imagen para escuela politecnica na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ela politecnica nacio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47934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0371337F" wp14:editId="544F0A28">
          <wp:simplePos x="0" y="0"/>
          <wp:positionH relativeFrom="margin">
            <wp:posOffset>5107305</wp:posOffset>
          </wp:positionH>
          <wp:positionV relativeFrom="margin">
            <wp:posOffset>-1028700</wp:posOffset>
          </wp:positionV>
          <wp:extent cx="1019175" cy="848195"/>
          <wp:effectExtent l="0" t="0" r="0" b="9525"/>
          <wp:wrapSquare wrapText="bothSides"/>
          <wp:docPr id="35" name="Imagen 35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47934">
      <w:rPr>
        <w:b/>
        <w:bCs/>
      </w:rPr>
      <w:t>ESCUELA POLITÉCNICA NACIONAL</w:t>
    </w:r>
    <w:r>
      <w:rPr>
        <w:b/>
        <w:bCs/>
      </w:rPr>
      <w:br/>
    </w:r>
    <w:r w:rsidRPr="00947934">
      <w:rPr>
        <w:b/>
        <w:bCs/>
      </w:rPr>
      <w:t>FACULTAD DE INGENIERÍA DE SISTEMAS</w:t>
    </w:r>
    <w:r>
      <w:rPr>
        <w:b/>
        <w:bCs/>
      </w:rPr>
      <w:br/>
    </w:r>
    <w:r w:rsidRPr="00947934">
      <w:rPr>
        <w:b/>
        <w:bCs/>
      </w:rPr>
      <w:t>INGENIERÍA EN SISTEMAS INFORMÁTICOS Y DE      COMPUTACIÓN</w:t>
    </w:r>
  </w:p>
  <w:p w14:paraId="4EE8C39D" w14:textId="0E91B976" w:rsidR="00737EEC" w:rsidRDefault="00737E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108"/>
    <w:multiLevelType w:val="hybridMultilevel"/>
    <w:tmpl w:val="3F74BC4C"/>
    <w:lvl w:ilvl="0" w:tplc="33CEAE9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001E1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00C4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3603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C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F2824"/>
    <w:multiLevelType w:val="hybridMultilevel"/>
    <w:tmpl w:val="72E8AFD4"/>
    <w:lvl w:ilvl="0" w:tplc="52A84FA6">
      <w:start w:val="1"/>
      <w:numFmt w:val="decimal"/>
      <w:lvlText w:val="%1."/>
      <w:lvlJc w:val="left"/>
      <w:pPr>
        <w:ind w:left="1080" w:hanging="360"/>
      </w:pPr>
    </w:lvl>
    <w:lvl w:ilvl="1" w:tplc="26B8B8CE" w:tentative="1">
      <w:start w:val="1"/>
      <w:numFmt w:val="lowerLetter"/>
      <w:lvlText w:val="%2."/>
      <w:lvlJc w:val="left"/>
      <w:pPr>
        <w:ind w:left="1800" w:hanging="360"/>
      </w:pPr>
    </w:lvl>
    <w:lvl w:ilvl="2" w:tplc="3E7EBF96" w:tentative="1">
      <w:start w:val="1"/>
      <w:numFmt w:val="lowerRoman"/>
      <w:lvlText w:val="%3."/>
      <w:lvlJc w:val="right"/>
      <w:pPr>
        <w:ind w:left="2520" w:hanging="180"/>
      </w:pPr>
    </w:lvl>
    <w:lvl w:ilvl="3" w:tplc="8202232E" w:tentative="1">
      <w:start w:val="1"/>
      <w:numFmt w:val="decimal"/>
      <w:lvlText w:val="%4."/>
      <w:lvlJc w:val="left"/>
      <w:pPr>
        <w:ind w:left="3240" w:hanging="360"/>
      </w:pPr>
    </w:lvl>
    <w:lvl w:ilvl="4" w:tplc="109C91C6" w:tentative="1">
      <w:start w:val="1"/>
      <w:numFmt w:val="lowerLetter"/>
      <w:lvlText w:val="%5."/>
      <w:lvlJc w:val="left"/>
      <w:pPr>
        <w:ind w:left="3960" w:hanging="360"/>
      </w:pPr>
    </w:lvl>
    <w:lvl w:ilvl="5" w:tplc="CFDCDFB2" w:tentative="1">
      <w:start w:val="1"/>
      <w:numFmt w:val="lowerRoman"/>
      <w:lvlText w:val="%6."/>
      <w:lvlJc w:val="right"/>
      <w:pPr>
        <w:ind w:left="4680" w:hanging="180"/>
      </w:pPr>
    </w:lvl>
    <w:lvl w:ilvl="6" w:tplc="2EF60716" w:tentative="1">
      <w:start w:val="1"/>
      <w:numFmt w:val="decimal"/>
      <w:lvlText w:val="%7."/>
      <w:lvlJc w:val="left"/>
      <w:pPr>
        <w:ind w:left="5400" w:hanging="360"/>
      </w:pPr>
    </w:lvl>
    <w:lvl w:ilvl="7" w:tplc="3D30ABD6" w:tentative="1">
      <w:start w:val="1"/>
      <w:numFmt w:val="lowerLetter"/>
      <w:lvlText w:val="%8."/>
      <w:lvlJc w:val="left"/>
      <w:pPr>
        <w:ind w:left="6120" w:hanging="360"/>
      </w:pPr>
    </w:lvl>
    <w:lvl w:ilvl="8" w:tplc="BECC41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81DC3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50E26"/>
    <w:multiLevelType w:val="hybridMultilevel"/>
    <w:tmpl w:val="0BD67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63F14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C6843"/>
    <w:multiLevelType w:val="hybridMultilevel"/>
    <w:tmpl w:val="82B4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B6BA2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F2642"/>
    <w:multiLevelType w:val="hybridMultilevel"/>
    <w:tmpl w:val="D1B245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B1DD9"/>
    <w:multiLevelType w:val="hybridMultilevel"/>
    <w:tmpl w:val="B64CFFBA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B5351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F0251"/>
    <w:multiLevelType w:val="hybridMultilevel"/>
    <w:tmpl w:val="FFFFFFFF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2F16C42E">
      <w:start w:val="1"/>
      <w:numFmt w:val="decimal"/>
      <w:lvlText w:val="%2."/>
      <w:lvlJc w:val="left"/>
      <w:pPr>
        <w:ind w:left="1440" w:hanging="360"/>
      </w:pPr>
    </w:lvl>
    <w:lvl w:ilvl="2" w:tplc="AEDCC42C">
      <w:start w:val="1"/>
      <w:numFmt w:val="lowerRoman"/>
      <w:lvlText w:val="%3."/>
      <w:lvlJc w:val="right"/>
      <w:pPr>
        <w:ind w:left="2160" w:hanging="180"/>
      </w:pPr>
    </w:lvl>
    <w:lvl w:ilvl="3" w:tplc="7A06CB84">
      <w:start w:val="1"/>
      <w:numFmt w:val="decimal"/>
      <w:lvlText w:val="%4."/>
      <w:lvlJc w:val="left"/>
      <w:pPr>
        <w:ind w:left="2880" w:hanging="360"/>
      </w:pPr>
    </w:lvl>
    <w:lvl w:ilvl="4" w:tplc="1FAA0562">
      <w:start w:val="1"/>
      <w:numFmt w:val="lowerLetter"/>
      <w:lvlText w:val="%5."/>
      <w:lvlJc w:val="left"/>
      <w:pPr>
        <w:ind w:left="3600" w:hanging="360"/>
      </w:pPr>
    </w:lvl>
    <w:lvl w:ilvl="5" w:tplc="EB1C4B88">
      <w:start w:val="1"/>
      <w:numFmt w:val="lowerRoman"/>
      <w:lvlText w:val="%6."/>
      <w:lvlJc w:val="right"/>
      <w:pPr>
        <w:ind w:left="4320" w:hanging="180"/>
      </w:pPr>
    </w:lvl>
    <w:lvl w:ilvl="6" w:tplc="F60A5FFC">
      <w:start w:val="1"/>
      <w:numFmt w:val="decimal"/>
      <w:lvlText w:val="%7."/>
      <w:lvlJc w:val="left"/>
      <w:pPr>
        <w:ind w:left="5040" w:hanging="360"/>
      </w:pPr>
    </w:lvl>
    <w:lvl w:ilvl="7" w:tplc="B8843060">
      <w:start w:val="1"/>
      <w:numFmt w:val="lowerLetter"/>
      <w:lvlText w:val="%8."/>
      <w:lvlJc w:val="left"/>
      <w:pPr>
        <w:ind w:left="5760" w:hanging="360"/>
      </w:pPr>
    </w:lvl>
    <w:lvl w:ilvl="8" w:tplc="44BA22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D1FAC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B366C0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D2D5E"/>
    <w:multiLevelType w:val="hybridMultilevel"/>
    <w:tmpl w:val="3620B392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B373E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6BDB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401B6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F7F64"/>
    <w:multiLevelType w:val="hybridMultilevel"/>
    <w:tmpl w:val="75EC7794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76838"/>
    <w:multiLevelType w:val="hybridMultilevel"/>
    <w:tmpl w:val="CD9A1CFA"/>
    <w:lvl w:ilvl="0" w:tplc="2F16C42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41F35"/>
    <w:multiLevelType w:val="multilevel"/>
    <w:tmpl w:val="E4F8C11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A5A33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D7E94"/>
    <w:multiLevelType w:val="hybridMultilevel"/>
    <w:tmpl w:val="03EEFC5C"/>
    <w:lvl w:ilvl="0" w:tplc="35C2BDA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5B00CF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E5B05"/>
    <w:multiLevelType w:val="hybridMultilevel"/>
    <w:tmpl w:val="B64CFFBA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42736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741A5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6F72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42ED9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1503E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369FB"/>
    <w:multiLevelType w:val="hybridMultilevel"/>
    <w:tmpl w:val="24482820"/>
    <w:lvl w:ilvl="0" w:tplc="5666227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28"/>
  </w:num>
  <w:num w:numId="8">
    <w:abstractNumId w:val="10"/>
  </w:num>
  <w:num w:numId="9">
    <w:abstractNumId w:val="4"/>
  </w:num>
  <w:num w:numId="10">
    <w:abstractNumId w:val="24"/>
  </w:num>
  <w:num w:numId="11">
    <w:abstractNumId w:val="9"/>
  </w:num>
  <w:num w:numId="12">
    <w:abstractNumId w:val="23"/>
  </w:num>
  <w:num w:numId="13">
    <w:abstractNumId w:val="14"/>
  </w:num>
  <w:num w:numId="14">
    <w:abstractNumId w:val="30"/>
  </w:num>
  <w:num w:numId="15">
    <w:abstractNumId w:val="29"/>
  </w:num>
  <w:num w:numId="16">
    <w:abstractNumId w:val="26"/>
  </w:num>
  <w:num w:numId="17">
    <w:abstractNumId w:val="21"/>
  </w:num>
  <w:num w:numId="18">
    <w:abstractNumId w:val="33"/>
  </w:num>
  <w:num w:numId="19">
    <w:abstractNumId w:val="31"/>
  </w:num>
  <w:num w:numId="20">
    <w:abstractNumId w:val="20"/>
  </w:num>
  <w:num w:numId="21">
    <w:abstractNumId w:val="18"/>
  </w:num>
  <w:num w:numId="22">
    <w:abstractNumId w:val="7"/>
  </w:num>
  <w:num w:numId="23">
    <w:abstractNumId w:val="12"/>
  </w:num>
  <w:num w:numId="24">
    <w:abstractNumId w:val="15"/>
  </w:num>
  <w:num w:numId="25">
    <w:abstractNumId w:val="25"/>
  </w:num>
  <w:num w:numId="26">
    <w:abstractNumId w:val="1"/>
  </w:num>
  <w:num w:numId="27">
    <w:abstractNumId w:val="32"/>
  </w:num>
  <w:num w:numId="28">
    <w:abstractNumId w:val="17"/>
  </w:num>
  <w:num w:numId="29">
    <w:abstractNumId w:val="27"/>
  </w:num>
  <w:num w:numId="30">
    <w:abstractNumId w:val="3"/>
  </w:num>
  <w:num w:numId="31">
    <w:abstractNumId w:val="6"/>
  </w:num>
  <w:num w:numId="32">
    <w:abstractNumId w:val="13"/>
  </w:num>
  <w:num w:numId="33">
    <w:abstractNumId w:val="34"/>
  </w:num>
  <w:num w:numId="34">
    <w:abstractNumId w:val="1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8A"/>
    <w:rsid w:val="0003546C"/>
    <w:rsid w:val="000532BE"/>
    <w:rsid w:val="0006278A"/>
    <w:rsid w:val="000A5081"/>
    <w:rsid w:val="000C5DA3"/>
    <w:rsid w:val="0018178F"/>
    <w:rsid w:val="001A71E0"/>
    <w:rsid w:val="003441AA"/>
    <w:rsid w:val="003D316F"/>
    <w:rsid w:val="003D663F"/>
    <w:rsid w:val="00411F52"/>
    <w:rsid w:val="00512C33"/>
    <w:rsid w:val="00545A5A"/>
    <w:rsid w:val="00554146"/>
    <w:rsid w:val="00641E12"/>
    <w:rsid w:val="006B6983"/>
    <w:rsid w:val="006F76C6"/>
    <w:rsid w:val="00737EEC"/>
    <w:rsid w:val="00775CCB"/>
    <w:rsid w:val="007B05AA"/>
    <w:rsid w:val="007E139D"/>
    <w:rsid w:val="008110F9"/>
    <w:rsid w:val="00815479"/>
    <w:rsid w:val="008476DE"/>
    <w:rsid w:val="008775D7"/>
    <w:rsid w:val="00883202"/>
    <w:rsid w:val="008A190A"/>
    <w:rsid w:val="008B4DCA"/>
    <w:rsid w:val="009525DA"/>
    <w:rsid w:val="00A20448"/>
    <w:rsid w:val="00AC3ACE"/>
    <w:rsid w:val="00C249E7"/>
    <w:rsid w:val="00C565AE"/>
    <w:rsid w:val="00C6427E"/>
    <w:rsid w:val="00CD7E80"/>
    <w:rsid w:val="00DA2F11"/>
    <w:rsid w:val="00DA4196"/>
    <w:rsid w:val="00E36632"/>
    <w:rsid w:val="00E85D53"/>
    <w:rsid w:val="00EA3094"/>
    <w:rsid w:val="00EE1440"/>
    <w:rsid w:val="00F1465C"/>
    <w:rsid w:val="00FE7230"/>
    <w:rsid w:val="00F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3154E"/>
  <w15:chartTrackingRefBased/>
  <w15:docId w15:val="{FCB3424E-2F30-4602-8B2C-C453B4A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7B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98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B69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983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7B05AA"/>
    <w:rPr>
      <w:rFonts w:asciiTheme="majorHAnsi" w:eastAsiaTheme="majorEastAsia" w:hAnsiTheme="majorHAnsi" w:cstheme="majorBidi"/>
      <w:sz w:val="32"/>
      <w:szCs w:val="32"/>
      <w:lang w:val="es-EC"/>
    </w:rPr>
  </w:style>
  <w:style w:type="paragraph" w:styleId="Prrafodelista">
    <w:name w:val="List Paragraph"/>
    <w:basedOn w:val="Normal"/>
    <w:uiPriority w:val="34"/>
    <w:qFormat/>
    <w:rsid w:val="0006278A"/>
    <w:pPr>
      <w:ind w:left="720"/>
      <w:contextualSpacing/>
    </w:pPr>
    <w:rPr>
      <w:rFonts w:asciiTheme="minorHAnsi" w:hAnsiTheme="minorHAnsi"/>
      <w:sz w:val="22"/>
      <w:szCs w:val="22"/>
    </w:rPr>
  </w:style>
  <w:style w:type="table" w:styleId="Tablaconcuadrcula">
    <w:name w:val="Table Grid"/>
    <w:basedOn w:val="Tablanormal"/>
    <w:uiPriority w:val="39"/>
    <w:rsid w:val="0006278A"/>
    <w:pPr>
      <w:spacing w:after="0" w:line="240" w:lineRule="auto"/>
    </w:pPr>
    <w:rPr>
      <w:rFonts w:asciiTheme="minorHAnsi" w:hAnsiTheme="minorHAnsi"/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Plantillas%20personalizadas%20de%20Office\septimoSemestre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septimoSemestrePlantilla</Template>
  <TotalTime>26</TotalTime>
  <Pages>6</Pages>
  <Words>1806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JAIRO DAVID CHANCUSIG CHANCUSIG</cp:lastModifiedBy>
  <cp:revision>4</cp:revision>
  <dcterms:created xsi:type="dcterms:W3CDTF">2020-08-01T00:22:00Z</dcterms:created>
  <dcterms:modified xsi:type="dcterms:W3CDTF">2020-08-01T00:39:00Z</dcterms:modified>
</cp:coreProperties>
</file>